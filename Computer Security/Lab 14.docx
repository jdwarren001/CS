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2D1B5" w14:textId="77777777" w:rsidR="00080C97" w:rsidRDefault="00CD3F71">
      <w:pPr>
        <w:pStyle w:val="NoSpacing"/>
      </w:pPr>
      <w:r>
        <w:t>Jackson Warren</w:t>
      </w:r>
    </w:p>
    <w:p w14:paraId="3D73DB81" w14:textId="77777777" w:rsidR="00080C97" w:rsidRDefault="00CD3F71">
      <w:pPr>
        <w:pStyle w:val="NoSpacing"/>
      </w:pPr>
      <w:r>
        <w:t>Jeremy Bergen</w:t>
      </w:r>
    </w:p>
    <w:p w14:paraId="20B8BA08" w14:textId="77777777" w:rsidR="00080C97" w:rsidRDefault="00CD3F71">
      <w:pPr>
        <w:pStyle w:val="NoSpacing"/>
      </w:pPr>
      <w:r>
        <w:t>CSCI 370</w:t>
      </w:r>
    </w:p>
    <w:p w14:paraId="69C59A66" w14:textId="143DF25E" w:rsidR="007D4B2F" w:rsidRDefault="00322957">
      <w:pPr>
        <w:pStyle w:val="NoSpacing"/>
      </w:pPr>
      <w:r>
        <w:t>12/6/21</w:t>
      </w:r>
    </w:p>
    <w:p w14:paraId="5CC11E8F" w14:textId="2B084264" w:rsidR="00080C97" w:rsidRDefault="00322957" w:rsidP="00CD3F71">
      <w:pPr>
        <w:pStyle w:val="Title"/>
      </w:pPr>
      <w:r>
        <w:t>Lab 14</w:t>
      </w:r>
    </w:p>
    <w:p w14:paraId="76E7C766" w14:textId="19BC5A35" w:rsidR="00F55679" w:rsidRDefault="00F55679" w:rsidP="00F55679">
      <w:r>
        <w:t>Section 1:</w:t>
      </w:r>
    </w:p>
    <w:p w14:paraId="6DDE919D" w14:textId="3B475CCC" w:rsidR="00E567E3" w:rsidRDefault="005879EE" w:rsidP="00F55679">
      <w:r>
        <w:rPr>
          <w:noProof/>
        </w:rPr>
        <w:drawing>
          <wp:inline distT="0" distB="0" distL="0" distR="0" wp14:anchorId="26DEE65F" wp14:editId="7FA79CD7">
            <wp:extent cx="5943600" cy="2066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29 at 11.38.53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D88C" w14:textId="0CBD1C0A" w:rsidR="00E567E3" w:rsidRDefault="00E567E3" w:rsidP="00F55679"/>
    <w:p w14:paraId="4DE96C38" w14:textId="0EE99037" w:rsidR="00E567E3" w:rsidRDefault="00E567E3" w:rsidP="00F55679"/>
    <w:p w14:paraId="314E48BA" w14:textId="2348CAA2" w:rsidR="00E567E3" w:rsidRDefault="00E567E3" w:rsidP="00F55679"/>
    <w:p w14:paraId="3A927222" w14:textId="1F314E8E" w:rsidR="00E567E3" w:rsidRDefault="00E567E3" w:rsidP="00F55679"/>
    <w:p w14:paraId="419F6D03" w14:textId="1C25D440" w:rsidR="00E567E3" w:rsidRDefault="00E567E3" w:rsidP="00F55679"/>
    <w:p w14:paraId="724C4BA7" w14:textId="73FF2C8B" w:rsidR="00E567E3" w:rsidRDefault="00E567E3" w:rsidP="00F55679"/>
    <w:p w14:paraId="1F5CB979" w14:textId="43441CDE" w:rsidR="00E567E3" w:rsidRDefault="00E567E3" w:rsidP="00F55679"/>
    <w:p w14:paraId="2714362F" w14:textId="4D6F7221" w:rsidR="00E567E3" w:rsidRDefault="00E567E3" w:rsidP="00F55679"/>
    <w:p w14:paraId="477A39A6" w14:textId="37027118" w:rsidR="00E567E3" w:rsidRDefault="00E567E3" w:rsidP="00F55679"/>
    <w:p w14:paraId="73B96CBF" w14:textId="2B8DE315" w:rsidR="00E567E3" w:rsidRDefault="00E567E3" w:rsidP="00F55679"/>
    <w:p w14:paraId="7D4D74AB" w14:textId="77777777" w:rsidR="00E567E3" w:rsidRDefault="00E567E3" w:rsidP="00F55679"/>
    <w:p w14:paraId="277F767E" w14:textId="758CF2B1" w:rsidR="00E567E3" w:rsidRDefault="00E567E3" w:rsidP="00F55679">
      <w:r>
        <w:lastRenderedPageBreak/>
        <w:t>Section 2:</w:t>
      </w:r>
    </w:p>
    <w:p w14:paraId="69DD6989" w14:textId="4A5E6D50" w:rsidR="00F55679" w:rsidRDefault="00E567E3" w:rsidP="00F55679">
      <w:r>
        <w:rPr>
          <w:noProof/>
        </w:rPr>
        <w:drawing>
          <wp:inline distT="0" distB="0" distL="0" distR="0" wp14:anchorId="124D088B" wp14:editId="27B7E631">
            <wp:extent cx="4463358" cy="4297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29 at 11.41.32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819" cy="43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DE4">
        <w:rPr>
          <w:noProof/>
        </w:rPr>
        <w:drawing>
          <wp:inline distT="0" distB="0" distL="0" distR="0" wp14:anchorId="71793637" wp14:editId="7729DEA8">
            <wp:extent cx="5943600" cy="417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1-29 at 11.43.0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6231" w14:textId="77777777" w:rsidR="009A63C0" w:rsidRDefault="009A63C0" w:rsidP="00F55679"/>
    <w:p w14:paraId="3B762CFE" w14:textId="0E87BA43" w:rsidR="00365DE4" w:rsidRDefault="009A63C0" w:rsidP="00F55679">
      <w:r>
        <w:rPr>
          <w:noProof/>
        </w:rPr>
        <w:lastRenderedPageBreak/>
        <w:drawing>
          <wp:inline distT="0" distB="0" distL="0" distR="0" wp14:anchorId="11778C5F" wp14:editId="639AF2B8">
            <wp:extent cx="5943600" cy="2493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1-29 at 12.38.1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4242" w14:textId="6473EDE2" w:rsidR="009A63C0" w:rsidRDefault="009A63C0" w:rsidP="00F55679">
      <w:r>
        <w:t xml:space="preserve">For the rest of this section, it is again not working to open TargetWindows01. Not quite sure why. I’ve tried changing </w:t>
      </w:r>
      <w:proofErr w:type="spellStart"/>
      <w:r>
        <w:t>wifi</w:t>
      </w:r>
      <w:proofErr w:type="spellEnd"/>
      <w:r>
        <w:t xml:space="preserve"> and restarting the session and everything but not cutting it. </w:t>
      </w:r>
    </w:p>
    <w:p w14:paraId="4E79E792" w14:textId="35B5982B" w:rsidR="00AD5EF3" w:rsidRDefault="00AD5EF3" w:rsidP="00F55679"/>
    <w:p w14:paraId="129B7214" w14:textId="47EAEC44" w:rsidR="00AD5EF3" w:rsidRDefault="00AD5EF3" w:rsidP="00F55679">
      <w:r>
        <w:t>Section 3:</w:t>
      </w:r>
    </w:p>
    <w:p w14:paraId="1A76CB44" w14:textId="48CEBCBA" w:rsidR="00AD5EF3" w:rsidRDefault="00D338D2" w:rsidP="00F55679">
      <w:r>
        <w:t>Part 1: There’s a bunch of advantages and disad</w:t>
      </w:r>
      <w:r w:rsidR="008241E4">
        <w:t xml:space="preserve">vantages. For this case, something like </w:t>
      </w:r>
      <w:proofErr w:type="spellStart"/>
      <w:r w:rsidR="008241E4">
        <w:t>pfsense</w:t>
      </w:r>
      <w:proofErr w:type="spellEnd"/>
      <w:r w:rsidR="008241E4">
        <w:t xml:space="preserve"> would be nice because you can specify the protections you want from your firewall and it isn’t so generalized such and Windows Firewall. Certain people could have more/less protections and it’s customizable so that you can protect exactly what you want. </w:t>
      </w:r>
    </w:p>
    <w:p w14:paraId="3E2AFD51" w14:textId="1DF26027" w:rsidR="008241E4" w:rsidRDefault="008241E4" w:rsidP="00F55679">
      <w:r>
        <w:lastRenderedPageBreak/>
        <w:t xml:space="preserve">Part 2: </w:t>
      </w:r>
      <w:r>
        <w:rPr>
          <w:noProof/>
        </w:rPr>
        <w:drawing>
          <wp:inline distT="0" distB="0" distL="0" distR="0" wp14:anchorId="76965685" wp14:editId="1DC15BFB">
            <wp:extent cx="5943600" cy="6347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1-29 at 12.51.4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6E3A" w14:textId="1AB49F2C" w:rsidR="008241E4" w:rsidRDefault="008241E4" w:rsidP="00F55679">
      <w:r>
        <w:t>Part 3:</w:t>
      </w:r>
    </w:p>
    <w:p w14:paraId="1E4B234B" w14:textId="794AAE6C" w:rsidR="008241E4" w:rsidRPr="00F55679" w:rsidRDefault="00423CE4" w:rsidP="00F55679">
      <w:r>
        <w:t xml:space="preserve">I can’t do this part either because I wasn’t able to create that RDP connection with TargetWindows01… Not sure what’s going on there but I haven’t had this issue before. </w:t>
      </w:r>
      <w:bookmarkStart w:id="0" w:name="_GoBack"/>
      <w:bookmarkEnd w:id="0"/>
    </w:p>
    <w:sectPr w:rsidR="008241E4" w:rsidRPr="00F55679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FC21E" w14:textId="77777777" w:rsidR="008F3356" w:rsidRDefault="008F3356">
      <w:pPr>
        <w:spacing w:line="240" w:lineRule="auto"/>
      </w:pPr>
      <w:r>
        <w:separator/>
      </w:r>
    </w:p>
  </w:endnote>
  <w:endnote w:type="continuationSeparator" w:id="0">
    <w:p w14:paraId="66132C01" w14:textId="77777777" w:rsidR="008F3356" w:rsidRDefault="008F3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6A840" w14:textId="77777777" w:rsidR="008F3356" w:rsidRDefault="008F3356">
      <w:pPr>
        <w:spacing w:line="240" w:lineRule="auto"/>
      </w:pPr>
      <w:r>
        <w:separator/>
      </w:r>
    </w:p>
  </w:footnote>
  <w:footnote w:type="continuationSeparator" w:id="0">
    <w:p w14:paraId="6A63EB34" w14:textId="77777777" w:rsidR="008F3356" w:rsidRDefault="008F3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2EA00" w14:textId="77777777" w:rsidR="00080C97" w:rsidRDefault="008F3356">
    <w:pPr>
      <w:pStyle w:val="Header"/>
    </w:pPr>
    <w:sdt>
      <w:sdtPr>
        <w:alias w:val="Last Name:"/>
        <w:tag w:val="Last Name:"/>
        <w:id w:val="1658178901"/>
        <w:placeholder>
          <w:docPart w:val="516AC84969D6064ABB0476D45561C3F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7F42D" w14:textId="77777777" w:rsidR="00080C97" w:rsidRDefault="008F3356">
    <w:pPr>
      <w:pStyle w:val="Header"/>
    </w:pPr>
    <w:sdt>
      <w:sdtPr>
        <w:alias w:val="Last Name:"/>
        <w:tag w:val="Last Name:"/>
        <w:id w:val="-348181431"/>
        <w:placeholder>
          <w:docPart w:val="A1C029EDF3223E4AB366502026A0D2E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71"/>
    <w:rsid w:val="00080C97"/>
    <w:rsid w:val="00322957"/>
    <w:rsid w:val="0034643D"/>
    <w:rsid w:val="00365DE4"/>
    <w:rsid w:val="003E748F"/>
    <w:rsid w:val="00423CE4"/>
    <w:rsid w:val="004F4936"/>
    <w:rsid w:val="00531967"/>
    <w:rsid w:val="005879EE"/>
    <w:rsid w:val="006A64A8"/>
    <w:rsid w:val="007D4B2F"/>
    <w:rsid w:val="008241E4"/>
    <w:rsid w:val="008F3356"/>
    <w:rsid w:val="00965112"/>
    <w:rsid w:val="009A63C0"/>
    <w:rsid w:val="00AB1E45"/>
    <w:rsid w:val="00AD5EF3"/>
    <w:rsid w:val="00B82F8F"/>
    <w:rsid w:val="00BD3A4E"/>
    <w:rsid w:val="00C26420"/>
    <w:rsid w:val="00CD3F71"/>
    <w:rsid w:val="00D338D2"/>
    <w:rsid w:val="00E567E3"/>
    <w:rsid w:val="00EC2FE4"/>
    <w:rsid w:val="00F5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0964B"/>
  <w15:chartTrackingRefBased/>
  <w15:docId w15:val="{09971198-94A8-5047-AB15-B782FADD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sonwarren/Library/Containers/com.microsoft.Word/Data/Library/Application%20Support/Microsoft/Office/16.0/DTS/Search/%7bE014548A-A877-EE4B-90C5-574ACDE47551%7dtf039848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C029EDF3223E4AB366502026A0D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A1E51-9C79-0D40-9689-FF6318977587}"/>
      </w:docPartPr>
      <w:docPartBody>
        <w:p w:rsidR="00F83C20" w:rsidRDefault="00174D0D">
          <w:pPr>
            <w:pStyle w:val="A1C029EDF3223E4AB366502026A0D2E7"/>
          </w:pPr>
          <w:r>
            <w:t>Table data</w:t>
          </w:r>
        </w:p>
      </w:docPartBody>
    </w:docPart>
    <w:docPart>
      <w:docPartPr>
        <w:name w:val="516AC84969D6064ABB0476D45561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F4DE-E9B7-964D-A510-3BE727B1AD17}"/>
      </w:docPartPr>
      <w:docPartBody>
        <w:p w:rsidR="00F83C20" w:rsidRDefault="00174D0D">
          <w:pPr>
            <w:pStyle w:val="516AC84969D6064ABB0476D45561C3F0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0D"/>
    <w:rsid w:val="00174D0D"/>
    <w:rsid w:val="00312A0D"/>
    <w:rsid w:val="008B7DA6"/>
    <w:rsid w:val="00F8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C02CFD4BA3904C934B8FECE58254A8">
    <w:name w:val="75C02CFD4BA3904C934B8FECE58254A8"/>
  </w:style>
  <w:style w:type="paragraph" w:customStyle="1" w:styleId="F2F69DE2C37F6440AD40FCDDA19BF816">
    <w:name w:val="F2F69DE2C37F6440AD40FCDDA19BF816"/>
  </w:style>
  <w:style w:type="paragraph" w:customStyle="1" w:styleId="43D88DEF7F015841BD2DC7372A042E14">
    <w:name w:val="43D88DEF7F015841BD2DC7372A042E14"/>
  </w:style>
  <w:style w:type="paragraph" w:customStyle="1" w:styleId="BC53A8F3A9930E4CA1FE436FFDC17DD1">
    <w:name w:val="BC53A8F3A9930E4CA1FE436FFDC17DD1"/>
  </w:style>
  <w:style w:type="paragraph" w:customStyle="1" w:styleId="BB87C700AA32884B86ED762DDACE2744">
    <w:name w:val="BB87C700AA32884B86ED762DDACE2744"/>
  </w:style>
  <w:style w:type="paragraph" w:customStyle="1" w:styleId="EB494712F0E7954EB97C469F075C9BE4">
    <w:name w:val="EB494712F0E7954EB97C469F075C9BE4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88628C76E0879A49AC3E98BFDD1E2472">
    <w:name w:val="88628C76E0879A49AC3E98BFDD1E2472"/>
  </w:style>
  <w:style w:type="paragraph" w:customStyle="1" w:styleId="D82C48215F7E04479F8F14A8C7EEB177">
    <w:name w:val="D82C48215F7E04479F8F14A8C7EEB177"/>
  </w:style>
  <w:style w:type="paragraph" w:customStyle="1" w:styleId="A50312CDD7C5404BAD7AABE3036DB230">
    <w:name w:val="A50312CDD7C5404BAD7AABE3036DB230"/>
  </w:style>
  <w:style w:type="paragraph" w:customStyle="1" w:styleId="1379D065E7177245A39E015A0E9476E0">
    <w:name w:val="1379D065E7177245A39E015A0E9476E0"/>
  </w:style>
  <w:style w:type="paragraph" w:customStyle="1" w:styleId="BA4A89AF19E8F54689ADBF7CC89B0CC8">
    <w:name w:val="BA4A89AF19E8F54689ADBF7CC89B0CC8"/>
  </w:style>
  <w:style w:type="paragraph" w:customStyle="1" w:styleId="0B962BACB783AF4281C0782303C57E94">
    <w:name w:val="0B962BACB783AF4281C0782303C57E94"/>
  </w:style>
  <w:style w:type="paragraph" w:customStyle="1" w:styleId="93DCB33920D5F24F8B93EBFEC330DA03">
    <w:name w:val="93DCB33920D5F24F8B93EBFEC330DA03"/>
  </w:style>
  <w:style w:type="paragraph" w:customStyle="1" w:styleId="892A12AC7890EF4F9FE65FEB3AA9D0FB">
    <w:name w:val="892A12AC7890EF4F9FE65FEB3AA9D0FB"/>
  </w:style>
  <w:style w:type="paragraph" w:customStyle="1" w:styleId="189BC7BB0480BE47986CEE4DA81B6C53">
    <w:name w:val="189BC7BB0480BE47986CEE4DA81B6C53"/>
  </w:style>
  <w:style w:type="paragraph" w:customStyle="1" w:styleId="A1C029EDF3223E4AB366502026A0D2E7">
    <w:name w:val="A1C029EDF3223E4AB366502026A0D2E7"/>
  </w:style>
  <w:style w:type="paragraph" w:customStyle="1" w:styleId="516AC84969D6064ABB0476D45561C3F0">
    <w:name w:val="516AC84969D6064ABB0476D45561C3F0"/>
  </w:style>
  <w:style w:type="paragraph" w:customStyle="1" w:styleId="94CD776DB84973409DF0F1E8F9EDD4E2">
    <w:name w:val="94CD776DB84973409DF0F1E8F9EDD4E2"/>
  </w:style>
  <w:style w:type="paragraph" w:customStyle="1" w:styleId="0BEDC0960BD3534BB8F02363D86530D1">
    <w:name w:val="0BEDC0960BD3534BB8F02363D86530D1"/>
  </w:style>
  <w:style w:type="paragraph" w:customStyle="1" w:styleId="3F88BF0037310D4F8BEACC34E8403581">
    <w:name w:val="3F88BF0037310D4F8BEACC34E8403581"/>
  </w:style>
  <w:style w:type="paragraph" w:customStyle="1" w:styleId="8C42A4DDD86D04468A356F9FB6090491">
    <w:name w:val="8C42A4DDD86D04468A356F9FB6090491"/>
  </w:style>
  <w:style w:type="paragraph" w:customStyle="1" w:styleId="7595D7D4F849CA428537A47F05E3CB9F">
    <w:name w:val="7595D7D4F849CA428537A47F05E3CB9F"/>
  </w:style>
  <w:style w:type="paragraph" w:customStyle="1" w:styleId="14861AEE1D32054AB87DEBFB2C2608A2">
    <w:name w:val="14861AEE1D32054AB87DEBFB2C2608A2"/>
  </w:style>
  <w:style w:type="paragraph" w:customStyle="1" w:styleId="7439B8F36C0DBB4C97B3877C19357A1B">
    <w:name w:val="7439B8F36C0DBB4C97B3877C19357A1B"/>
  </w:style>
  <w:style w:type="paragraph" w:customStyle="1" w:styleId="0FEEAD51BB3BEF4A90DF47C8AA797277">
    <w:name w:val="0FEEAD51BB3BEF4A90DF47C8AA797277"/>
  </w:style>
  <w:style w:type="paragraph" w:customStyle="1" w:styleId="26101CAAFA57A548B9F955CF6D7925C6">
    <w:name w:val="26101CAAFA57A548B9F955CF6D7925C6"/>
  </w:style>
  <w:style w:type="paragraph" w:customStyle="1" w:styleId="EF08B2A852AB6A47ADBA074933C7ADBC">
    <w:name w:val="EF08B2A852AB6A47ADBA074933C7ADBC"/>
  </w:style>
  <w:style w:type="paragraph" w:customStyle="1" w:styleId="2D6AA3F4FE48FF47A8FA3AA6815D314D">
    <w:name w:val="2D6AA3F4FE48FF47A8FA3AA6815D314D"/>
  </w:style>
  <w:style w:type="paragraph" w:customStyle="1" w:styleId="B6543339EE1BD748B50354CC1B4356ED">
    <w:name w:val="B6543339EE1BD748B50354CC1B4356ED"/>
  </w:style>
  <w:style w:type="paragraph" w:customStyle="1" w:styleId="4F41F4935BD88F4A9B268EF0EE04A57C">
    <w:name w:val="4F41F4935BD88F4A9B268EF0EE04A57C"/>
  </w:style>
  <w:style w:type="paragraph" w:customStyle="1" w:styleId="16C3E6B8CB2D2842B25D4C98171815E1">
    <w:name w:val="16C3E6B8CB2D2842B25D4C9817181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Warren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8B11B5-8C0C-DB45-821F-0F2C8B1C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{E014548A-A877-EE4B-90C5-574ACDE47551}tf03984841.dotx</Template>
  <TotalTime>10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9</cp:revision>
  <dcterms:created xsi:type="dcterms:W3CDTF">2021-08-27T16:00:00Z</dcterms:created>
  <dcterms:modified xsi:type="dcterms:W3CDTF">2021-11-29T19:54:00Z</dcterms:modified>
</cp:coreProperties>
</file>