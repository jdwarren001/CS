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ED01" w14:textId="77777777" w:rsidR="00080C97" w:rsidRDefault="00CD3F71">
      <w:pPr>
        <w:pStyle w:val="NoSpacing"/>
      </w:pPr>
      <w:r>
        <w:t>Jackson Warren</w:t>
      </w:r>
    </w:p>
    <w:p w14:paraId="106AF8D6" w14:textId="77777777" w:rsidR="00080C97" w:rsidRDefault="00CD3F71">
      <w:pPr>
        <w:pStyle w:val="NoSpacing"/>
      </w:pPr>
      <w:r>
        <w:t>Jeremy Bergen</w:t>
      </w:r>
    </w:p>
    <w:p w14:paraId="72D8E96E" w14:textId="77777777" w:rsidR="00080C97" w:rsidRDefault="00CD3F71">
      <w:pPr>
        <w:pStyle w:val="NoSpacing"/>
      </w:pPr>
      <w:r>
        <w:t>CSCI 370</w:t>
      </w:r>
    </w:p>
    <w:p w14:paraId="068009F0" w14:textId="1C61C13D" w:rsidR="007D4B2F" w:rsidRDefault="00801DD2">
      <w:pPr>
        <w:pStyle w:val="NoSpacing"/>
      </w:pPr>
      <w:r>
        <w:t>10/11/21</w:t>
      </w:r>
    </w:p>
    <w:p w14:paraId="790A0218" w14:textId="3FE00F81" w:rsidR="00080C97" w:rsidRDefault="00801DD2" w:rsidP="00CD3F71">
      <w:pPr>
        <w:pStyle w:val="Title"/>
      </w:pPr>
      <w:r>
        <w:t>Week 6 Assignment</w:t>
      </w:r>
      <w:r w:rsidR="00EC2FE4">
        <w:t xml:space="preserve">: </w:t>
      </w:r>
      <w:r>
        <w:t>1, 2, and 21 in Book</w:t>
      </w:r>
    </w:p>
    <w:p w14:paraId="11BF94E5" w14:textId="172BC0F2" w:rsidR="00D357B7" w:rsidRDefault="00D357B7" w:rsidP="00D357B7">
      <w:pPr>
        <w:pStyle w:val="ListParagraph"/>
        <w:numPr>
          <w:ilvl w:val="0"/>
          <w:numId w:val="18"/>
        </w:numPr>
      </w:pPr>
      <w:r>
        <w:t>Search Spaces:</w:t>
      </w:r>
    </w:p>
    <w:p w14:paraId="0495D511" w14:textId="420187B1" w:rsidR="00D357B7" w:rsidRDefault="00D357B7" w:rsidP="00D357B7">
      <w:pPr>
        <w:pStyle w:val="ListParagraph"/>
        <w:numPr>
          <w:ilvl w:val="1"/>
          <w:numId w:val="18"/>
        </w:numPr>
      </w:pPr>
      <w:r>
        <w:t xml:space="preserve">7 long with upper and lower case: </w:t>
      </w:r>
      <w:r w:rsidR="00A01C57">
        <w:t xml:space="preserve">Assuming that </w:t>
      </w:r>
      <w:r w:rsidR="00A01C57">
        <w:rPr>
          <w:i/>
        </w:rPr>
        <w:t xml:space="preserve">S = </w:t>
      </w:r>
      <w:proofErr w:type="spellStart"/>
      <w:r w:rsidR="0019217A">
        <w:rPr>
          <w:i/>
        </w:rPr>
        <w:t>A</w:t>
      </w:r>
      <w:r w:rsidR="00A01C57">
        <w:rPr>
          <w:i/>
        </w:rPr>
        <w:t>^l</w:t>
      </w:r>
      <w:proofErr w:type="spellEnd"/>
      <w:r w:rsidR="00A01C57">
        <w:t>,</w:t>
      </w:r>
      <w:r w:rsidR="002A3645">
        <w:t xml:space="preserve"> </w:t>
      </w:r>
      <w:r w:rsidR="00A01C57">
        <w:t xml:space="preserve">where l is </w:t>
      </w:r>
      <w:r w:rsidR="002A3645">
        <w:t xml:space="preserve">the fixed </w:t>
      </w:r>
      <w:r w:rsidR="00A01C57">
        <w:t xml:space="preserve">number of letters, and </w:t>
      </w:r>
      <w:r w:rsidR="0019217A">
        <w:t>A = 52 for upper and lower case</w:t>
      </w:r>
      <w:r w:rsidR="00A01C57">
        <w:t xml:space="preserve">, we can then do </w:t>
      </w:r>
      <w:r w:rsidR="00A01C57">
        <w:rPr>
          <w:i/>
        </w:rPr>
        <w:t>S = 52^</w:t>
      </w:r>
      <w:r w:rsidR="002A3645">
        <w:rPr>
          <w:i/>
        </w:rPr>
        <w:t>7</w:t>
      </w:r>
      <w:r w:rsidR="00A01C57">
        <w:t xml:space="preserve"> to </w:t>
      </w:r>
      <w:r w:rsidR="00AB2EEB">
        <w:t>accommodate</w:t>
      </w:r>
      <w:r w:rsidR="00A01C57">
        <w:t xml:space="preserve"> both upper and lower case. </w:t>
      </w:r>
      <w:r w:rsidR="00AB2EEB">
        <w:t>S = 1.02</w:t>
      </w:r>
      <w:r w:rsidR="00BA77DB">
        <w:t xml:space="preserve">e12. </w:t>
      </w:r>
    </w:p>
    <w:p w14:paraId="26F49A37" w14:textId="79273242" w:rsidR="00D357B7" w:rsidRDefault="00D357B7" w:rsidP="00D357B7">
      <w:pPr>
        <w:pStyle w:val="ListParagraph"/>
        <w:numPr>
          <w:ilvl w:val="1"/>
          <w:numId w:val="18"/>
        </w:numPr>
      </w:pPr>
      <w:r>
        <w:t>7 or shorter, with ASCII:</w:t>
      </w:r>
      <w:r w:rsidR="00BA77DB">
        <w:t xml:space="preserve"> Now, we use</w:t>
      </w:r>
      <w:r w:rsidR="00BA77DB">
        <w:rPr>
          <w:noProof/>
        </w:rPr>
        <w:drawing>
          <wp:inline distT="0" distB="0" distL="0" distR="0" wp14:anchorId="2E06FD1D" wp14:editId="66886714">
            <wp:extent cx="805759" cy="38024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01 at 9.28.3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518" cy="3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DB">
        <w:t xml:space="preserve"> to calculate </w:t>
      </w:r>
      <w:r w:rsidR="0019217A">
        <w:t xml:space="preserve">a search space with varying lengths and a max length of </w:t>
      </w:r>
      <w:r w:rsidR="0019217A">
        <w:rPr>
          <w:i/>
        </w:rPr>
        <w:t>L</w:t>
      </w:r>
      <w:r w:rsidR="00BA77DB">
        <w:t xml:space="preserve">. Using ACSII, we say </w:t>
      </w:r>
      <w:r w:rsidR="00BA77DB">
        <w:rPr>
          <w:i/>
        </w:rPr>
        <w:t>A = 94</w:t>
      </w:r>
      <w:r w:rsidR="00BA77DB">
        <w:t xml:space="preserve">, with </w:t>
      </w:r>
      <w:r w:rsidR="00BA77DB">
        <w:rPr>
          <w:i/>
        </w:rPr>
        <w:t>L = 7</w:t>
      </w:r>
      <w:r w:rsidR="00BA77DB">
        <w:t>. Therefore, S = 6.55e13</w:t>
      </w:r>
    </w:p>
    <w:p w14:paraId="28D51DBA" w14:textId="5E04DE1F" w:rsidR="00D357B7" w:rsidRDefault="00DF6F48" w:rsidP="00D357B7">
      <w:pPr>
        <w:pStyle w:val="ListParagraph"/>
        <w:numPr>
          <w:ilvl w:val="1"/>
          <w:numId w:val="18"/>
        </w:numPr>
      </w:pPr>
      <w:r>
        <w:t>14 long, mixed case:</w:t>
      </w:r>
      <w:r w:rsidR="00BA77DB">
        <w:t xml:space="preserve"> </w:t>
      </w:r>
      <w:r w:rsidR="002A3645">
        <w:t xml:space="preserve">S = </w:t>
      </w:r>
      <w:r w:rsidR="002A3645">
        <w:t>1.05e24</w:t>
      </w:r>
      <w:r w:rsidR="0019217A">
        <w:t xml:space="preserve"> (</w:t>
      </w:r>
      <w:r w:rsidR="0019217A">
        <w:rPr>
          <w:i/>
        </w:rPr>
        <w:t>Where A = 52 and l = 7</w:t>
      </w:r>
      <w:r w:rsidR="0019217A">
        <w:t>)</w:t>
      </w:r>
    </w:p>
    <w:p w14:paraId="004407FC" w14:textId="0ACDFBF2" w:rsidR="00DF6F48" w:rsidRDefault="00DF6F48" w:rsidP="00D357B7">
      <w:pPr>
        <w:pStyle w:val="ListParagraph"/>
        <w:numPr>
          <w:ilvl w:val="1"/>
          <w:numId w:val="18"/>
        </w:numPr>
      </w:pPr>
      <w:r>
        <w:t xml:space="preserve">14 or shorter, mixed case: </w:t>
      </w:r>
      <w:r w:rsidR="002A3645">
        <w:t>S = 1.07e24</w:t>
      </w:r>
      <w:r w:rsidR="0087328B">
        <w:t xml:space="preserve"> (</w:t>
      </w:r>
      <w:r w:rsidR="0087328B">
        <w:rPr>
          <w:i/>
        </w:rPr>
        <w:t>Where A = 52 and L = 7</w:t>
      </w:r>
      <w:r w:rsidR="0087328B">
        <w:t>)</w:t>
      </w:r>
    </w:p>
    <w:p w14:paraId="688ABDA2" w14:textId="3DE6A1FC" w:rsidR="002A3645" w:rsidRDefault="00DC4EA0" w:rsidP="002A3645">
      <w:pPr>
        <w:pStyle w:val="ListParagraph"/>
        <w:numPr>
          <w:ilvl w:val="0"/>
          <w:numId w:val="18"/>
        </w:numPr>
      </w:pPr>
      <w:r>
        <w:t>Comparing two systems:</w:t>
      </w:r>
    </w:p>
    <w:p w14:paraId="53E11BBC" w14:textId="0E368A08" w:rsidR="00DC4EA0" w:rsidRDefault="00DC4EA0" w:rsidP="00DC4EA0">
      <w:pPr>
        <w:pStyle w:val="ListParagraph"/>
        <w:numPr>
          <w:ilvl w:val="1"/>
          <w:numId w:val="18"/>
        </w:numPr>
      </w:pPr>
      <w:r>
        <w:t>Both have a max length of 16</w:t>
      </w:r>
    </w:p>
    <w:p w14:paraId="412FAB92" w14:textId="5A099D34" w:rsidR="00DC4EA0" w:rsidRDefault="00DC4EA0" w:rsidP="00DC4EA0">
      <w:pPr>
        <w:pStyle w:val="ListParagraph"/>
        <w:numPr>
          <w:ilvl w:val="1"/>
          <w:numId w:val="18"/>
        </w:numPr>
      </w:pPr>
      <w:r>
        <w:t xml:space="preserve">System one: Max of 16, ASCII, any length within 16. </w:t>
      </w:r>
      <w:r>
        <w:rPr>
          <w:i/>
        </w:rPr>
        <w:t>A = 94, L = 16</w:t>
      </w:r>
      <w:r>
        <w:t xml:space="preserve">. </w:t>
      </w:r>
    </w:p>
    <w:p w14:paraId="3DE0B466" w14:textId="7A40E3DC" w:rsidR="00DC4EA0" w:rsidRDefault="00DC4EA0" w:rsidP="00DC4EA0">
      <w:pPr>
        <w:pStyle w:val="ListParagraph"/>
        <w:numPr>
          <w:ilvl w:val="2"/>
          <w:numId w:val="18"/>
        </w:numPr>
      </w:pPr>
      <w:r>
        <w:t>S = 3.7</w:t>
      </w:r>
      <w:r w:rsidR="00B67FE5">
        <w:t>6</w:t>
      </w:r>
      <w:r>
        <w:t>e31</w:t>
      </w:r>
    </w:p>
    <w:p w14:paraId="794513D7" w14:textId="4E6B2607" w:rsidR="00DC4EA0" w:rsidRDefault="00DC4EA0" w:rsidP="00DC4EA0">
      <w:pPr>
        <w:pStyle w:val="ListParagraph"/>
        <w:numPr>
          <w:ilvl w:val="1"/>
          <w:numId w:val="18"/>
        </w:numPr>
      </w:pPr>
      <w:r>
        <w:t xml:space="preserve">System two: Now, I believe it would be the previous </w:t>
      </w:r>
      <w:r w:rsidR="005D3D74">
        <w:t>search space</w:t>
      </w:r>
      <w:r>
        <w:t xml:space="preserve"> minus those first 8 letter combinations since it must be over 8 characters long. </w:t>
      </w:r>
      <w:r w:rsidR="00B67FE5">
        <w:t xml:space="preserve">So, for the second part, </w:t>
      </w:r>
      <w:r w:rsidR="00B67FE5">
        <w:rPr>
          <w:i/>
        </w:rPr>
        <w:t>A = 94 and L = 8.</w:t>
      </w:r>
    </w:p>
    <w:p w14:paraId="3BED6EB1" w14:textId="43EB6637" w:rsidR="00B67FE5" w:rsidRDefault="00B67FE5" w:rsidP="00B67FE5">
      <w:pPr>
        <w:pStyle w:val="ListParagraph"/>
        <w:numPr>
          <w:ilvl w:val="2"/>
          <w:numId w:val="18"/>
        </w:numPr>
      </w:pPr>
      <w:r>
        <w:t>S2 = 6.16e15 (</w:t>
      </w:r>
      <w:r w:rsidR="005D3D74">
        <w:t>Search space for t</w:t>
      </w:r>
      <w:r>
        <w:t>he first 8 combinations)</w:t>
      </w:r>
    </w:p>
    <w:p w14:paraId="59494C80" w14:textId="26726A41" w:rsidR="00B67FE5" w:rsidRDefault="00B67FE5" w:rsidP="00B67FE5">
      <w:pPr>
        <w:pStyle w:val="ListParagraph"/>
        <w:numPr>
          <w:ilvl w:val="2"/>
          <w:numId w:val="18"/>
        </w:numPr>
      </w:pPr>
      <w:r>
        <w:t>S1 – S2 = 3.76e31</w:t>
      </w:r>
    </w:p>
    <w:p w14:paraId="0E6318DB" w14:textId="6E31F47A" w:rsidR="00B67FE5" w:rsidRDefault="00B67FE5" w:rsidP="00B67FE5">
      <w:pPr>
        <w:pStyle w:val="ListParagraph"/>
        <w:numPr>
          <w:ilvl w:val="2"/>
          <w:numId w:val="18"/>
        </w:numPr>
      </w:pPr>
      <w:r>
        <w:lastRenderedPageBreak/>
        <w:t xml:space="preserve">For the record, it did shrink, just very minutely when looking at many </w:t>
      </w:r>
      <w:r w:rsidR="005D3D74">
        <w:t>combinations</w:t>
      </w:r>
      <w:r>
        <w:t xml:space="preserve">. </w:t>
      </w:r>
    </w:p>
    <w:p w14:paraId="1A9DBBFE" w14:textId="7B09D711" w:rsidR="00D926E8" w:rsidRDefault="00D926E8" w:rsidP="00D926E8">
      <w:r>
        <w:t>21. Using EFF with Dice</w:t>
      </w:r>
    </w:p>
    <w:p w14:paraId="438C9206" w14:textId="7486EB5C" w:rsidR="00D926E8" w:rsidRDefault="00D926E8" w:rsidP="00D926E8">
      <w:r>
        <w:tab/>
        <w:t xml:space="preserve">a. </w:t>
      </w:r>
      <w:r w:rsidR="00523492">
        <w:t xml:space="preserve">Single Role of 5 dice: Sample Space is </w:t>
      </w:r>
      <w:r w:rsidR="00492088">
        <w:t>6^5 = 7776</w:t>
      </w:r>
    </w:p>
    <w:p w14:paraId="1716C6F2" w14:textId="56B24D38" w:rsidR="00D926E8" w:rsidRDefault="00D926E8" w:rsidP="00D926E8">
      <w:r>
        <w:tab/>
        <w:t xml:space="preserve">b. </w:t>
      </w:r>
      <w:r w:rsidR="00523492">
        <w:t xml:space="preserve">6 roles of 5 dice: </w:t>
      </w:r>
      <w:r w:rsidR="00492088">
        <w:t>We now have th</w:t>
      </w:r>
      <w:r w:rsidR="00B0519D">
        <w:t>ese options rolled</w:t>
      </w:r>
      <w:r w:rsidR="00492088">
        <w:t xml:space="preserve"> 6 times, so, it would be 7776^6</w:t>
      </w:r>
      <w:r w:rsidR="004029C6">
        <w:t xml:space="preserve"> = 2.21e23.</w:t>
      </w:r>
    </w:p>
    <w:p w14:paraId="2AF94C99" w14:textId="01781E37" w:rsidR="00D926E8" w:rsidRDefault="00D926E8" w:rsidP="00D926E8">
      <w:r>
        <w:tab/>
        <w:t xml:space="preserve">c. </w:t>
      </w:r>
      <w:r w:rsidR="00B0519D">
        <w:t xml:space="preserve">Now we can do </w:t>
      </w:r>
      <w:r w:rsidR="00B0519D">
        <w:rPr>
          <w:i/>
        </w:rPr>
        <w:t>2.21e23/10e3 = x/2e10</w:t>
      </w:r>
      <w:r w:rsidR="00B0519D">
        <w:t xml:space="preserve"> to convert</w:t>
      </w:r>
      <w:bookmarkStart w:id="0" w:name="_GoBack"/>
      <w:bookmarkEnd w:id="0"/>
      <w:r w:rsidR="00B0519D">
        <w:t xml:space="preserve"> the size in bits. </w:t>
      </w:r>
    </w:p>
    <w:p w14:paraId="77E473C4" w14:textId="6DD64CD1" w:rsidR="00B0519D" w:rsidRPr="00B0519D" w:rsidRDefault="00B0519D" w:rsidP="00D926E8">
      <w:r>
        <w:tab/>
      </w:r>
      <w:r>
        <w:tab/>
        <w:t>x = 4.42e29 (Which is much larger than the answer in part b)</w:t>
      </w:r>
    </w:p>
    <w:sectPr w:rsidR="00B0519D" w:rsidRPr="00B0519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ACB56" w14:textId="77777777" w:rsidR="00D90B6F" w:rsidRDefault="00D90B6F">
      <w:pPr>
        <w:spacing w:line="240" w:lineRule="auto"/>
      </w:pPr>
      <w:r>
        <w:separator/>
      </w:r>
    </w:p>
  </w:endnote>
  <w:endnote w:type="continuationSeparator" w:id="0">
    <w:p w14:paraId="559380A8" w14:textId="77777777" w:rsidR="00D90B6F" w:rsidRDefault="00D90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1288A" w14:textId="77777777" w:rsidR="00D90B6F" w:rsidRDefault="00D90B6F">
      <w:pPr>
        <w:spacing w:line="240" w:lineRule="auto"/>
      </w:pPr>
      <w:r>
        <w:separator/>
      </w:r>
    </w:p>
  </w:footnote>
  <w:footnote w:type="continuationSeparator" w:id="0">
    <w:p w14:paraId="17848485" w14:textId="77777777" w:rsidR="00D90B6F" w:rsidRDefault="00D90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C7D12" w14:textId="77777777" w:rsidR="00080C97" w:rsidRDefault="00D90B6F">
    <w:pPr>
      <w:pStyle w:val="Header"/>
    </w:pPr>
    <w:sdt>
      <w:sdtPr>
        <w:alias w:val="Last Name:"/>
        <w:tag w:val="Last Name:"/>
        <w:id w:val="1658178901"/>
        <w:placeholder>
          <w:docPart w:val="516AC84969D6064ABB0476D45561C3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5BEA2" w14:textId="77777777" w:rsidR="00080C97" w:rsidRDefault="00D90B6F">
    <w:pPr>
      <w:pStyle w:val="Header"/>
    </w:pPr>
    <w:sdt>
      <w:sdtPr>
        <w:alias w:val="Last Name:"/>
        <w:tag w:val="Last Name:"/>
        <w:id w:val="-348181431"/>
        <w:placeholder>
          <w:docPart w:val="A1C029EDF3223E4AB366502026A0D2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1A5D2B"/>
    <w:multiLevelType w:val="hybridMultilevel"/>
    <w:tmpl w:val="3DE625FC"/>
    <w:lvl w:ilvl="0" w:tplc="E18C4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6"/>
  </w:num>
  <w:num w:numId="14">
    <w:abstractNumId w:val="14"/>
  </w:num>
  <w:num w:numId="15">
    <w:abstractNumId w:val="10"/>
  </w:num>
  <w:num w:numId="16">
    <w:abstractNumId w:val="1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1"/>
    <w:rsid w:val="00080C97"/>
    <w:rsid w:val="0019217A"/>
    <w:rsid w:val="002A3645"/>
    <w:rsid w:val="0034643D"/>
    <w:rsid w:val="003E748F"/>
    <w:rsid w:val="004029C6"/>
    <w:rsid w:val="00466F2D"/>
    <w:rsid w:val="00492088"/>
    <w:rsid w:val="004F4936"/>
    <w:rsid w:val="00523492"/>
    <w:rsid w:val="005D3D74"/>
    <w:rsid w:val="006A64A8"/>
    <w:rsid w:val="007D4B2F"/>
    <w:rsid w:val="00801DD2"/>
    <w:rsid w:val="0087328B"/>
    <w:rsid w:val="00965112"/>
    <w:rsid w:val="00A01C57"/>
    <w:rsid w:val="00AB1E45"/>
    <w:rsid w:val="00AB2EEB"/>
    <w:rsid w:val="00B0519D"/>
    <w:rsid w:val="00B67FE5"/>
    <w:rsid w:val="00B82F8F"/>
    <w:rsid w:val="00BA77DB"/>
    <w:rsid w:val="00BD3A4E"/>
    <w:rsid w:val="00C26420"/>
    <w:rsid w:val="00CD3F71"/>
    <w:rsid w:val="00D357B7"/>
    <w:rsid w:val="00D90B6F"/>
    <w:rsid w:val="00D926E8"/>
    <w:rsid w:val="00DC4EA0"/>
    <w:rsid w:val="00DF6F48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E2F1B"/>
  <w15:chartTrackingRefBased/>
  <w15:docId w15:val="{09971198-94A8-5047-AB15-B782FAD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3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onwarren/Library/Containers/com.microsoft.Word/Data/Library/Application%20Support/Microsoft/Office/16.0/DTS/Search/%7bE014548A-A877-EE4B-90C5-574ACDE47551%7d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C029EDF3223E4AB366502026A0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1E51-9C79-0D40-9689-FF6318977587}"/>
      </w:docPartPr>
      <w:docPartBody>
        <w:p w:rsidR="00220FBB" w:rsidRDefault="00174D0D">
          <w:pPr>
            <w:pStyle w:val="A1C029EDF3223E4AB366502026A0D2E7"/>
          </w:pPr>
          <w:r>
            <w:t>Table data</w:t>
          </w:r>
        </w:p>
      </w:docPartBody>
    </w:docPart>
    <w:docPart>
      <w:docPartPr>
        <w:name w:val="516AC84969D6064ABB0476D4556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F4DE-E9B7-964D-A510-3BE727B1AD17}"/>
      </w:docPartPr>
      <w:docPartBody>
        <w:p w:rsidR="00220FBB" w:rsidRDefault="00174D0D">
          <w:pPr>
            <w:pStyle w:val="516AC84969D6064ABB0476D45561C3F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D"/>
    <w:rsid w:val="00174D0D"/>
    <w:rsid w:val="00220FBB"/>
    <w:rsid w:val="00B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CFD4BA3904C934B8FECE58254A8">
    <w:name w:val="75C02CFD4BA3904C934B8FECE58254A8"/>
  </w:style>
  <w:style w:type="paragraph" w:customStyle="1" w:styleId="F2F69DE2C37F6440AD40FCDDA19BF816">
    <w:name w:val="F2F69DE2C37F6440AD40FCDDA19BF816"/>
  </w:style>
  <w:style w:type="paragraph" w:customStyle="1" w:styleId="43D88DEF7F015841BD2DC7372A042E14">
    <w:name w:val="43D88DEF7F015841BD2DC7372A042E14"/>
  </w:style>
  <w:style w:type="paragraph" w:customStyle="1" w:styleId="BC53A8F3A9930E4CA1FE436FFDC17DD1">
    <w:name w:val="BC53A8F3A9930E4CA1FE436FFDC17DD1"/>
  </w:style>
  <w:style w:type="paragraph" w:customStyle="1" w:styleId="BB87C700AA32884B86ED762DDACE2744">
    <w:name w:val="BB87C700AA32884B86ED762DDACE2744"/>
  </w:style>
  <w:style w:type="paragraph" w:customStyle="1" w:styleId="EB494712F0E7954EB97C469F075C9BE4">
    <w:name w:val="EB494712F0E7954EB97C469F075C9BE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628C76E0879A49AC3E98BFDD1E2472">
    <w:name w:val="88628C76E0879A49AC3E98BFDD1E2472"/>
  </w:style>
  <w:style w:type="paragraph" w:customStyle="1" w:styleId="D82C48215F7E04479F8F14A8C7EEB177">
    <w:name w:val="D82C48215F7E04479F8F14A8C7EEB177"/>
  </w:style>
  <w:style w:type="paragraph" w:customStyle="1" w:styleId="A50312CDD7C5404BAD7AABE3036DB230">
    <w:name w:val="A50312CDD7C5404BAD7AABE3036DB230"/>
  </w:style>
  <w:style w:type="paragraph" w:customStyle="1" w:styleId="1379D065E7177245A39E015A0E9476E0">
    <w:name w:val="1379D065E7177245A39E015A0E9476E0"/>
  </w:style>
  <w:style w:type="paragraph" w:customStyle="1" w:styleId="BA4A89AF19E8F54689ADBF7CC89B0CC8">
    <w:name w:val="BA4A89AF19E8F54689ADBF7CC89B0CC8"/>
  </w:style>
  <w:style w:type="paragraph" w:customStyle="1" w:styleId="0B962BACB783AF4281C0782303C57E94">
    <w:name w:val="0B962BACB783AF4281C0782303C57E94"/>
  </w:style>
  <w:style w:type="paragraph" w:customStyle="1" w:styleId="93DCB33920D5F24F8B93EBFEC330DA03">
    <w:name w:val="93DCB33920D5F24F8B93EBFEC330DA03"/>
  </w:style>
  <w:style w:type="paragraph" w:customStyle="1" w:styleId="892A12AC7890EF4F9FE65FEB3AA9D0FB">
    <w:name w:val="892A12AC7890EF4F9FE65FEB3AA9D0FB"/>
  </w:style>
  <w:style w:type="paragraph" w:customStyle="1" w:styleId="189BC7BB0480BE47986CEE4DA81B6C53">
    <w:name w:val="189BC7BB0480BE47986CEE4DA81B6C53"/>
  </w:style>
  <w:style w:type="paragraph" w:customStyle="1" w:styleId="A1C029EDF3223E4AB366502026A0D2E7">
    <w:name w:val="A1C029EDF3223E4AB366502026A0D2E7"/>
  </w:style>
  <w:style w:type="paragraph" w:customStyle="1" w:styleId="516AC84969D6064ABB0476D45561C3F0">
    <w:name w:val="516AC84969D6064ABB0476D45561C3F0"/>
  </w:style>
  <w:style w:type="paragraph" w:customStyle="1" w:styleId="94CD776DB84973409DF0F1E8F9EDD4E2">
    <w:name w:val="94CD776DB84973409DF0F1E8F9EDD4E2"/>
  </w:style>
  <w:style w:type="paragraph" w:customStyle="1" w:styleId="0BEDC0960BD3534BB8F02363D86530D1">
    <w:name w:val="0BEDC0960BD3534BB8F02363D86530D1"/>
  </w:style>
  <w:style w:type="paragraph" w:customStyle="1" w:styleId="3F88BF0037310D4F8BEACC34E8403581">
    <w:name w:val="3F88BF0037310D4F8BEACC34E8403581"/>
  </w:style>
  <w:style w:type="paragraph" w:customStyle="1" w:styleId="8C42A4DDD86D04468A356F9FB6090491">
    <w:name w:val="8C42A4DDD86D04468A356F9FB6090491"/>
  </w:style>
  <w:style w:type="paragraph" w:customStyle="1" w:styleId="7595D7D4F849CA428537A47F05E3CB9F">
    <w:name w:val="7595D7D4F849CA428537A47F05E3CB9F"/>
  </w:style>
  <w:style w:type="paragraph" w:customStyle="1" w:styleId="14861AEE1D32054AB87DEBFB2C2608A2">
    <w:name w:val="14861AEE1D32054AB87DEBFB2C2608A2"/>
  </w:style>
  <w:style w:type="paragraph" w:customStyle="1" w:styleId="7439B8F36C0DBB4C97B3877C19357A1B">
    <w:name w:val="7439B8F36C0DBB4C97B3877C19357A1B"/>
  </w:style>
  <w:style w:type="paragraph" w:customStyle="1" w:styleId="0FEEAD51BB3BEF4A90DF47C8AA797277">
    <w:name w:val="0FEEAD51BB3BEF4A90DF47C8AA797277"/>
  </w:style>
  <w:style w:type="paragraph" w:customStyle="1" w:styleId="26101CAAFA57A548B9F955CF6D7925C6">
    <w:name w:val="26101CAAFA57A548B9F955CF6D7925C6"/>
  </w:style>
  <w:style w:type="paragraph" w:customStyle="1" w:styleId="EF08B2A852AB6A47ADBA074933C7ADBC">
    <w:name w:val="EF08B2A852AB6A47ADBA074933C7ADBC"/>
  </w:style>
  <w:style w:type="paragraph" w:customStyle="1" w:styleId="2D6AA3F4FE48FF47A8FA3AA6815D314D">
    <w:name w:val="2D6AA3F4FE48FF47A8FA3AA6815D314D"/>
  </w:style>
  <w:style w:type="paragraph" w:customStyle="1" w:styleId="B6543339EE1BD748B50354CC1B4356ED">
    <w:name w:val="B6543339EE1BD748B50354CC1B4356ED"/>
  </w:style>
  <w:style w:type="paragraph" w:customStyle="1" w:styleId="4F41F4935BD88F4A9B268EF0EE04A57C">
    <w:name w:val="4F41F4935BD88F4A9B268EF0EE04A57C"/>
  </w:style>
  <w:style w:type="paragraph" w:customStyle="1" w:styleId="16C3E6B8CB2D2842B25D4C98171815E1">
    <w:name w:val="16C3E6B8CB2D2842B25D4C9817181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8E4A9-F6B4-4A4D-859F-FFF3A348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{E014548A-A877-EE4B-90C5-574ACDE47551}tf03984841.dotx</Template>
  <TotalTime>40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12</cp:revision>
  <dcterms:created xsi:type="dcterms:W3CDTF">2021-08-27T16:00:00Z</dcterms:created>
  <dcterms:modified xsi:type="dcterms:W3CDTF">2021-10-01T16:21:00Z</dcterms:modified>
</cp:coreProperties>
</file>