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7A83E" w14:textId="77777777" w:rsidR="00080C97" w:rsidRDefault="00CD3F71">
      <w:pPr>
        <w:pStyle w:val="NoSpacing"/>
      </w:pPr>
      <w:r>
        <w:t>Jackson Warren</w:t>
      </w:r>
    </w:p>
    <w:p w14:paraId="5E8E1F79" w14:textId="77777777" w:rsidR="00080C97" w:rsidRDefault="00CD3F71">
      <w:pPr>
        <w:pStyle w:val="NoSpacing"/>
      </w:pPr>
      <w:r>
        <w:t>Jeremy Bergen</w:t>
      </w:r>
    </w:p>
    <w:p w14:paraId="0D5A53B4" w14:textId="77777777" w:rsidR="00080C97" w:rsidRDefault="00CD3F71">
      <w:pPr>
        <w:pStyle w:val="NoSpacing"/>
      </w:pPr>
      <w:r>
        <w:t>CSCI 370</w:t>
      </w:r>
    </w:p>
    <w:p w14:paraId="5D49E5B3" w14:textId="4AEA9369" w:rsidR="007D4B2F" w:rsidRDefault="000E2B7B">
      <w:pPr>
        <w:pStyle w:val="NoSpacing"/>
      </w:pPr>
      <w:r>
        <w:t>11/1/21</w:t>
      </w:r>
    </w:p>
    <w:p w14:paraId="76FDDE8A" w14:textId="23F099D4" w:rsidR="00080C97" w:rsidRDefault="000E2B7B" w:rsidP="00CD3F71">
      <w:pPr>
        <w:pStyle w:val="Title"/>
      </w:pPr>
      <w:r>
        <w:t>Week 9 Assignment</w:t>
      </w:r>
    </w:p>
    <w:p w14:paraId="604A1D26" w14:textId="482BA176" w:rsidR="000E2B7B" w:rsidRDefault="00A755F9" w:rsidP="000E2B7B">
      <w:r>
        <w:t xml:space="preserve">P = </w:t>
      </w:r>
      <w:r w:rsidR="00C4085B">
        <w:t>11</w:t>
      </w:r>
    </w:p>
    <w:p w14:paraId="54B3EBC5" w14:textId="25D4AF12" w:rsidR="00A755F9" w:rsidRDefault="00A755F9" w:rsidP="000E2B7B">
      <w:r>
        <w:t xml:space="preserve">Q = </w:t>
      </w:r>
      <w:r w:rsidR="00C4085B">
        <w:t>17</w:t>
      </w:r>
    </w:p>
    <w:p w14:paraId="536CD413" w14:textId="3C0D7DD7" w:rsidR="00AE1F4A" w:rsidRDefault="00AE1F4A" w:rsidP="000E2B7B">
      <w:r>
        <w:t xml:space="preserve">n = </w:t>
      </w:r>
      <w:r w:rsidR="00C4085B">
        <w:t>11</w:t>
      </w:r>
      <w:r w:rsidR="004B4D95">
        <w:t xml:space="preserve"> *</w:t>
      </w:r>
      <w:r w:rsidR="00C6006F">
        <w:t xml:space="preserve"> </w:t>
      </w:r>
      <w:r w:rsidR="00C4085B">
        <w:t>17</w:t>
      </w:r>
      <w:r w:rsidR="004B4D95">
        <w:t xml:space="preserve"> = </w:t>
      </w:r>
      <w:r w:rsidR="00C4085B">
        <w:t>187</w:t>
      </w:r>
    </w:p>
    <w:p w14:paraId="633DC051" w14:textId="6AFF0CDE" w:rsidR="00AC65F2" w:rsidRDefault="002F0845" w:rsidP="00007CB8">
      <w:r>
        <w:t>phi = (</w:t>
      </w:r>
      <w:r w:rsidR="00EC518D">
        <w:t>11</w:t>
      </w:r>
      <w:r>
        <w:t xml:space="preserve"> – 1) * (</w:t>
      </w:r>
      <w:r w:rsidR="00EC518D">
        <w:t>1</w:t>
      </w:r>
      <w:r>
        <w:t>7 – 1) = 1</w:t>
      </w:r>
      <w:r w:rsidR="00EC518D">
        <w:t>60</w:t>
      </w:r>
    </w:p>
    <w:p w14:paraId="559D9BFB" w14:textId="5448D30C" w:rsidR="002B7AFA" w:rsidRDefault="002B7AFA" w:rsidP="002B7AFA">
      <w:r>
        <w:t xml:space="preserve">e = 1 &lt; 13 &lt; 187, it is coprime, meaning it has a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13,160) = 1</w:t>
      </w:r>
    </w:p>
    <w:p w14:paraId="79A09377" w14:textId="55E1D79A" w:rsidR="007F329A" w:rsidRDefault="00553517" w:rsidP="007F329A">
      <w:r>
        <w:t>d = (</w:t>
      </w:r>
      <w:r w:rsidR="007F329A">
        <w:t>e</w:t>
      </w:r>
      <w:r>
        <w:t>^-</w:t>
      </w:r>
      <w:proofErr w:type="gramStart"/>
      <w:r>
        <w:t>1</w:t>
      </w:r>
      <w:r w:rsidR="007F329A">
        <w:t>)mod</w:t>
      </w:r>
      <w:proofErr w:type="gramEnd"/>
      <w:r w:rsidR="007F329A">
        <w:t>(phi)</w:t>
      </w:r>
    </w:p>
    <w:p w14:paraId="08D54ABB" w14:textId="3BE37817" w:rsidR="007F329A" w:rsidRDefault="007F329A" w:rsidP="007F329A">
      <w:r>
        <w:t xml:space="preserve">Therefore, d = </w:t>
      </w:r>
      <w:r w:rsidR="00553517">
        <w:t>13</w:t>
      </w:r>
    </w:p>
    <w:p w14:paraId="6DEE691A" w14:textId="1DBF2959" w:rsidR="00AC65F2" w:rsidRDefault="00AC65F2" w:rsidP="000E2B7B">
      <w:r>
        <w:t xml:space="preserve">m = </w:t>
      </w:r>
      <w:r w:rsidR="00697572">
        <w:t>hi = 89</w:t>
      </w:r>
    </w:p>
    <w:p w14:paraId="37CB60C6" w14:textId="104C506B" w:rsidR="008515AC" w:rsidRDefault="008515AC" w:rsidP="000E2B7B"/>
    <w:p w14:paraId="5AB5CD18" w14:textId="340FD91B" w:rsidR="008515AC" w:rsidRDefault="008515AC" w:rsidP="000E2B7B">
      <w:r>
        <w:t>Public Key:</w:t>
      </w:r>
      <w:r w:rsidR="009379C2">
        <w:t xml:space="preserve"> &lt;</w:t>
      </w:r>
      <w:r w:rsidR="007F329A">
        <w:t>13</w:t>
      </w:r>
      <w:r w:rsidR="009379C2">
        <w:t>,</w:t>
      </w:r>
      <w:r w:rsidR="00EC518D">
        <w:t>187</w:t>
      </w:r>
      <w:r w:rsidR="009379C2">
        <w:t>&gt;</w:t>
      </w:r>
    </w:p>
    <w:p w14:paraId="2485C46B" w14:textId="0AE22FAD" w:rsidR="00902423" w:rsidRDefault="00902423" w:rsidP="000E2B7B">
      <w:r>
        <w:t xml:space="preserve">Cyphertext </w:t>
      </w:r>
      <w:r w:rsidR="00007CB8">
        <w:t>encryption using public key</w:t>
      </w:r>
      <w:r>
        <w:t xml:space="preserve">: C = </w:t>
      </w:r>
      <w:proofErr w:type="spellStart"/>
      <w:r>
        <w:t>m^emod</w:t>
      </w:r>
      <w:proofErr w:type="spellEnd"/>
      <w:r>
        <w:t xml:space="preserve">(n) </w:t>
      </w:r>
    </w:p>
    <w:p w14:paraId="77AD485F" w14:textId="56BED577" w:rsidR="00902423" w:rsidRDefault="00902423" w:rsidP="000E2B7B">
      <w:r>
        <w:t xml:space="preserve">C = </w:t>
      </w:r>
      <w:r w:rsidR="00C20613">
        <w:t>89</w:t>
      </w:r>
      <w:r>
        <w:t>^</w:t>
      </w:r>
      <w:r w:rsidR="007F329A">
        <w:t>13</w:t>
      </w:r>
      <w:proofErr w:type="gramStart"/>
      <w:r>
        <w:t>mod(</w:t>
      </w:r>
      <w:proofErr w:type="gramEnd"/>
      <w:r w:rsidR="007F329A">
        <w:t>187</w:t>
      </w:r>
      <w:r>
        <w:t>)</w:t>
      </w:r>
    </w:p>
    <w:p w14:paraId="3578362A" w14:textId="4DC0A29F" w:rsidR="00902423" w:rsidRDefault="00902423" w:rsidP="000E2B7B">
      <w:r>
        <w:t xml:space="preserve">C = </w:t>
      </w:r>
      <w:r w:rsidR="00553517">
        <w:t>89</w:t>
      </w:r>
    </w:p>
    <w:p w14:paraId="67F0212B" w14:textId="77777777" w:rsidR="00902423" w:rsidRDefault="00902423" w:rsidP="000E2B7B"/>
    <w:p w14:paraId="698110C6" w14:textId="6234D70B" w:rsidR="008515AC" w:rsidRDefault="008515AC" w:rsidP="007F329A">
      <w:r>
        <w:t>Private Key:</w:t>
      </w:r>
      <w:r w:rsidR="00FB3971">
        <w:t xml:space="preserve"> </w:t>
      </w:r>
      <w:r w:rsidR="00DC031C">
        <w:t>&lt;</w:t>
      </w:r>
      <w:r w:rsidR="00D13606">
        <w:t>13</w:t>
      </w:r>
      <w:r w:rsidR="00DC031C">
        <w:t xml:space="preserve">, </w:t>
      </w:r>
      <w:r w:rsidR="00D13606">
        <w:t>187</w:t>
      </w:r>
      <w:r w:rsidR="00DC031C">
        <w:t>&gt;</w:t>
      </w:r>
    </w:p>
    <w:p w14:paraId="437FFBC5" w14:textId="5D3B40B8" w:rsidR="00007CB8" w:rsidRDefault="00007CB8" w:rsidP="000E2B7B">
      <w:r>
        <w:t xml:space="preserve">Cyphertext decryption using private key: m = </w:t>
      </w:r>
      <w:proofErr w:type="spellStart"/>
      <w:r>
        <w:t>C^dmod</w:t>
      </w:r>
      <w:proofErr w:type="spellEnd"/>
      <w:r>
        <w:t>(n)</w:t>
      </w:r>
    </w:p>
    <w:p w14:paraId="452EBF7D" w14:textId="76CB3070" w:rsidR="00007CB8" w:rsidRDefault="00007CB8" w:rsidP="000E2B7B">
      <w:r>
        <w:t xml:space="preserve">m = </w:t>
      </w:r>
      <w:r w:rsidR="00D13606">
        <w:t>89</w:t>
      </w:r>
      <w:r>
        <w:t>^</w:t>
      </w:r>
      <w:r w:rsidR="00D13606">
        <w:t>13</w:t>
      </w:r>
      <w:proofErr w:type="gramStart"/>
      <w:r>
        <w:t>mod(</w:t>
      </w:r>
      <w:proofErr w:type="gramEnd"/>
      <w:r w:rsidR="00D13606">
        <w:t>187</w:t>
      </w:r>
      <w:r>
        <w:t>)</w:t>
      </w:r>
    </w:p>
    <w:p w14:paraId="16EF3F1A" w14:textId="52506E07" w:rsidR="001A3AA5" w:rsidRDefault="00C156E3" w:rsidP="00373CEE">
      <w:r>
        <w:t xml:space="preserve">m = </w:t>
      </w:r>
      <w:r w:rsidR="00D13606">
        <w:t>89</w:t>
      </w:r>
      <w:r w:rsidR="000721CC">
        <w:t xml:space="preserve"> </w:t>
      </w:r>
      <w:r w:rsidR="00D31263">
        <w:t>… so it worked I suppose</w:t>
      </w:r>
      <w:bookmarkStart w:id="0" w:name="_GoBack"/>
      <w:bookmarkEnd w:id="0"/>
    </w:p>
    <w:sectPr w:rsidR="001A3AA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4AEDD" w14:textId="77777777" w:rsidR="006A6CAE" w:rsidRDefault="006A6CAE">
      <w:pPr>
        <w:spacing w:line="240" w:lineRule="auto"/>
      </w:pPr>
      <w:r>
        <w:separator/>
      </w:r>
    </w:p>
  </w:endnote>
  <w:endnote w:type="continuationSeparator" w:id="0">
    <w:p w14:paraId="39EC7BB4" w14:textId="77777777" w:rsidR="006A6CAE" w:rsidRDefault="006A6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C582F" w14:textId="77777777" w:rsidR="006A6CAE" w:rsidRDefault="006A6CAE">
      <w:pPr>
        <w:spacing w:line="240" w:lineRule="auto"/>
      </w:pPr>
      <w:r>
        <w:separator/>
      </w:r>
    </w:p>
  </w:footnote>
  <w:footnote w:type="continuationSeparator" w:id="0">
    <w:p w14:paraId="7E8D1736" w14:textId="77777777" w:rsidR="006A6CAE" w:rsidRDefault="006A6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18C0F" w14:textId="77777777" w:rsidR="00080C97" w:rsidRDefault="006A6CAE">
    <w:pPr>
      <w:pStyle w:val="Header"/>
    </w:pPr>
    <w:sdt>
      <w:sdtPr>
        <w:alias w:val="Last Name:"/>
        <w:tag w:val="Last Name:"/>
        <w:id w:val="1658178901"/>
        <w:placeholder>
          <w:docPart w:val="516AC84969D6064ABB0476D45561C3F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B0457" w14:textId="77777777" w:rsidR="00080C97" w:rsidRDefault="006A6CAE">
    <w:pPr>
      <w:pStyle w:val="Header"/>
    </w:pPr>
    <w:sdt>
      <w:sdtPr>
        <w:alias w:val="Last Name:"/>
        <w:tag w:val="Last Name:"/>
        <w:id w:val="-348181431"/>
        <w:placeholder>
          <w:docPart w:val="A1C029EDF3223E4AB366502026A0D2E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CD3F71">
          <w:t>Warren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71"/>
    <w:rsid w:val="00007CB8"/>
    <w:rsid w:val="0001574A"/>
    <w:rsid w:val="000519DF"/>
    <w:rsid w:val="000721CC"/>
    <w:rsid w:val="00080C97"/>
    <w:rsid w:val="00090541"/>
    <w:rsid w:val="000A5D38"/>
    <w:rsid w:val="000E2B7B"/>
    <w:rsid w:val="000E2C0A"/>
    <w:rsid w:val="00130747"/>
    <w:rsid w:val="001A3AA5"/>
    <w:rsid w:val="00210B1C"/>
    <w:rsid w:val="002766EC"/>
    <w:rsid w:val="002B7AFA"/>
    <w:rsid w:val="002F0845"/>
    <w:rsid w:val="0033095A"/>
    <w:rsid w:val="0034643D"/>
    <w:rsid w:val="00370F09"/>
    <w:rsid w:val="00373CEE"/>
    <w:rsid w:val="003E748F"/>
    <w:rsid w:val="004641B5"/>
    <w:rsid w:val="004B4D95"/>
    <w:rsid w:val="004F4936"/>
    <w:rsid w:val="00553517"/>
    <w:rsid w:val="0057097A"/>
    <w:rsid w:val="006350DD"/>
    <w:rsid w:val="00697572"/>
    <w:rsid w:val="006A64A8"/>
    <w:rsid w:val="006A6CAE"/>
    <w:rsid w:val="006C1124"/>
    <w:rsid w:val="007D4B2F"/>
    <w:rsid w:val="007E4153"/>
    <w:rsid w:val="007F329A"/>
    <w:rsid w:val="007F500D"/>
    <w:rsid w:val="008515AC"/>
    <w:rsid w:val="00893357"/>
    <w:rsid w:val="00902423"/>
    <w:rsid w:val="009379C2"/>
    <w:rsid w:val="00965112"/>
    <w:rsid w:val="009C36D0"/>
    <w:rsid w:val="009F2B47"/>
    <w:rsid w:val="00A14EDF"/>
    <w:rsid w:val="00A755F9"/>
    <w:rsid w:val="00AB1E45"/>
    <w:rsid w:val="00AC65F2"/>
    <w:rsid w:val="00AD099A"/>
    <w:rsid w:val="00AE11B6"/>
    <w:rsid w:val="00AE1F4A"/>
    <w:rsid w:val="00B03F74"/>
    <w:rsid w:val="00B12B20"/>
    <w:rsid w:val="00B82F8F"/>
    <w:rsid w:val="00BD3A4E"/>
    <w:rsid w:val="00C156E3"/>
    <w:rsid w:val="00C20613"/>
    <w:rsid w:val="00C26420"/>
    <w:rsid w:val="00C4085B"/>
    <w:rsid w:val="00C6006F"/>
    <w:rsid w:val="00CD3F71"/>
    <w:rsid w:val="00D13606"/>
    <w:rsid w:val="00D31263"/>
    <w:rsid w:val="00DC031C"/>
    <w:rsid w:val="00DC6246"/>
    <w:rsid w:val="00E91237"/>
    <w:rsid w:val="00EC2FE4"/>
    <w:rsid w:val="00EC518D"/>
    <w:rsid w:val="00F00117"/>
    <w:rsid w:val="00F44D40"/>
    <w:rsid w:val="00F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BD938"/>
  <w15:chartTrackingRefBased/>
  <w15:docId w15:val="{09971198-94A8-5047-AB15-B782FADD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sonwarren/Library/Containers/com.microsoft.Word/Data/Library/Application%20Support/Microsoft/Office/16.0/DTS/Search/%7bE014548A-A877-EE4B-90C5-574ACDE47551%7dtf0398484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1C029EDF3223E4AB366502026A0D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A1E51-9C79-0D40-9689-FF6318977587}"/>
      </w:docPartPr>
      <w:docPartBody>
        <w:p w:rsidR="003A41A5" w:rsidRDefault="00174D0D">
          <w:pPr>
            <w:pStyle w:val="A1C029EDF3223E4AB366502026A0D2E7"/>
          </w:pPr>
          <w:r>
            <w:t>Table data</w:t>
          </w:r>
        </w:p>
      </w:docPartBody>
    </w:docPart>
    <w:docPart>
      <w:docPartPr>
        <w:name w:val="516AC84969D6064ABB0476D45561C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4F4DE-E9B7-964D-A510-3BE727B1AD17}"/>
      </w:docPartPr>
      <w:docPartBody>
        <w:p w:rsidR="003A41A5" w:rsidRDefault="00174D0D">
          <w:pPr>
            <w:pStyle w:val="516AC84969D6064ABB0476D45561C3F0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0D"/>
    <w:rsid w:val="0014167A"/>
    <w:rsid w:val="00174D0D"/>
    <w:rsid w:val="003A41A5"/>
    <w:rsid w:val="00523832"/>
    <w:rsid w:val="00D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C02CFD4BA3904C934B8FECE58254A8">
    <w:name w:val="75C02CFD4BA3904C934B8FECE58254A8"/>
  </w:style>
  <w:style w:type="paragraph" w:customStyle="1" w:styleId="F2F69DE2C37F6440AD40FCDDA19BF816">
    <w:name w:val="F2F69DE2C37F6440AD40FCDDA19BF816"/>
  </w:style>
  <w:style w:type="paragraph" w:customStyle="1" w:styleId="43D88DEF7F015841BD2DC7372A042E14">
    <w:name w:val="43D88DEF7F015841BD2DC7372A042E14"/>
  </w:style>
  <w:style w:type="paragraph" w:customStyle="1" w:styleId="BC53A8F3A9930E4CA1FE436FFDC17DD1">
    <w:name w:val="BC53A8F3A9930E4CA1FE436FFDC17DD1"/>
  </w:style>
  <w:style w:type="paragraph" w:customStyle="1" w:styleId="BB87C700AA32884B86ED762DDACE2744">
    <w:name w:val="BB87C700AA32884B86ED762DDACE2744"/>
  </w:style>
  <w:style w:type="paragraph" w:customStyle="1" w:styleId="EB494712F0E7954EB97C469F075C9BE4">
    <w:name w:val="EB494712F0E7954EB97C469F075C9BE4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88628C76E0879A49AC3E98BFDD1E2472">
    <w:name w:val="88628C76E0879A49AC3E98BFDD1E2472"/>
  </w:style>
  <w:style w:type="paragraph" w:customStyle="1" w:styleId="D82C48215F7E04479F8F14A8C7EEB177">
    <w:name w:val="D82C48215F7E04479F8F14A8C7EEB177"/>
  </w:style>
  <w:style w:type="paragraph" w:customStyle="1" w:styleId="A50312CDD7C5404BAD7AABE3036DB230">
    <w:name w:val="A50312CDD7C5404BAD7AABE3036DB230"/>
  </w:style>
  <w:style w:type="paragraph" w:customStyle="1" w:styleId="1379D065E7177245A39E015A0E9476E0">
    <w:name w:val="1379D065E7177245A39E015A0E9476E0"/>
  </w:style>
  <w:style w:type="paragraph" w:customStyle="1" w:styleId="BA4A89AF19E8F54689ADBF7CC89B0CC8">
    <w:name w:val="BA4A89AF19E8F54689ADBF7CC89B0CC8"/>
  </w:style>
  <w:style w:type="paragraph" w:customStyle="1" w:styleId="0B962BACB783AF4281C0782303C57E94">
    <w:name w:val="0B962BACB783AF4281C0782303C57E94"/>
  </w:style>
  <w:style w:type="paragraph" w:customStyle="1" w:styleId="93DCB33920D5F24F8B93EBFEC330DA03">
    <w:name w:val="93DCB33920D5F24F8B93EBFEC330DA03"/>
  </w:style>
  <w:style w:type="paragraph" w:customStyle="1" w:styleId="892A12AC7890EF4F9FE65FEB3AA9D0FB">
    <w:name w:val="892A12AC7890EF4F9FE65FEB3AA9D0FB"/>
  </w:style>
  <w:style w:type="paragraph" w:customStyle="1" w:styleId="189BC7BB0480BE47986CEE4DA81B6C53">
    <w:name w:val="189BC7BB0480BE47986CEE4DA81B6C53"/>
  </w:style>
  <w:style w:type="paragraph" w:customStyle="1" w:styleId="A1C029EDF3223E4AB366502026A0D2E7">
    <w:name w:val="A1C029EDF3223E4AB366502026A0D2E7"/>
  </w:style>
  <w:style w:type="paragraph" w:customStyle="1" w:styleId="516AC84969D6064ABB0476D45561C3F0">
    <w:name w:val="516AC84969D6064ABB0476D45561C3F0"/>
  </w:style>
  <w:style w:type="paragraph" w:customStyle="1" w:styleId="94CD776DB84973409DF0F1E8F9EDD4E2">
    <w:name w:val="94CD776DB84973409DF0F1E8F9EDD4E2"/>
  </w:style>
  <w:style w:type="paragraph" w:customStyle="1" w:styleId="0BEDC0960BD3534BB8F02363D86530D1">
    <w:name w:val="0BEDC0960BD3534BB8F02363D86530D1"/>
  </w:style>
  <w:style w:type="paragraph" w:customStyle="1" w:styleId="3F88BF0037310D4F8BEACC34E8403581">
    <w:name w:val="3F88BF0037310D4F8BEACC34E8403581"/>
  </w:style>
  <w:style w:type="paragraph" w:customStyle="1" w:styleId="8C42A4DDD86D04468A356F9FB6090491">
    <w:name w:val="8C42A4DDD86D04468A356F9FB6090491"/>
  </w:style>
  <w:style w:type="paragraph" w:customStyle="1" w:styleId="7595D7D4F849CA428537A47F05E3CB9F">
    <w:name w:val="7595D7D4F849CA428537A47F05E3CB9F"/>
  </w:style>
  <w:style w:type="paragraph" w:customStyle="1" w:styleId="14861AEE1D32054AB87DEBFB2C2608A2">
    <w:name w:val="14861AEE1D32054AB87DEBFB2C2608A2"/>
  </w:style>
  <w:style w:type="paragraph" w:customStyle="1" w:styleId="7439B8F36C0DBB4C97B3877C19357A1B">
    <w:name w:val="7439B8F36C0DBB4C97B3877C19357A1B"/>
  </w:style>
  <w:style w:type="paragraph" w:customStyle="1" w:styleId="0FEEAD51BB3BEF4A90DF47C8AA797277">
    <w:name w:val="0FEEAD51BB3BEF4A90DF47C8AA797277"/>
  </w:style>
  <w:style w:type="paragraph" w:customStyle="1" w:styleId="26101CAAFA57A548B9F955CF6D7925C6">
    <w:name w:val="26101CAAFA57A548B9F955CF6D7925C6"/>
  </w:style>
  <w:style w:type="paragraph" w:customStyle="1" w:styleId="EF08B2A852AB6A47ADBA074933C7ADBC">
    <w:name w:val="EF08B2A852AB6A47ADBA074933C7ADBC"/>
  </w:style>
  <w:style w:type="paragraph" w:customStyle="1" w:styleId="2D6AA3F4FE48FF47A8FA3AA6815D314D">
    <w:name w:val="2D6AA3F4FE48FF47A8FA3AA6815D314D"/>
  </w:style>
  <w:style w:type="paragraph" w:customStyle="1" w:styleId="B6543339EE1BD748B50354CC1B4356ED">
    <w:name w:val="B6543339EE1BD748B50354CC1B4356ED"/>
  </w:style>
  <w:style w:type="paragraph" w:customStyle="1" w:styleId="4F41F4935BD88F4A9B268EF0EE04A57C">
    <w:name w:val="4F41F4935BD88F4A9B268EF0EE04A57C"/>
  </w:style>
  <w:style w:type="paragraph" w:customStyle="1" w:styleId="16C3E6B8CB2D2842B25D4C98171815E1">
    <w:name w:val="16C3E6B8CB2D2842B25D4C98171815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Warren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764AB2-7F62-6448-8F1E-77E7255AD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{E014548A-A877-EE4B-90C5-574ACDE47551}tf03984841.dotx</Template>
  <TotalTime>86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Warren</dc:creator>
  <cp:keywords/>
  <dc:description/>
  <cp:lastModifiedBy>Jackson Warren</cp:lastModifiedBy>
  <cp:revision>36</cp:revision>
  <dcterms:created xsi:type="dcterms:W3CDTF">2021-08-27T16:00:00Z</dcterms:created>
  <dcterms:modified xsi:type="dcterms:W3CDTF">2021-10-27T16:21:00Z</dcterms:modified>
</cp:coreProperties>
</file>