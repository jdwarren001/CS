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97" w:rsidRDefault="00CD3F71">
      <w:pPr>
        <w:pStyle w:val="NoSpacing"/>
      </w:pPr>
      <w:r>
        <w:t>Jackson Warren</w:t>
      </w:r>
    </w:p>
    <w:p w:rsidR="00080C97" w:rsidRDefault="00CD3F71">
      <w:pPr>
        <w:pStyle w:val="NoSpacing"/>
      </w:pPr>
      <w:r>
        <w:t>Jeremy Bergen</w:t>
      </w:r>
    </w:p>
    <w:p w:rsidR="00080C97" w:rsidRDefault="00CD3F71">
      <w:pPr>
        <w:pStyle w:val="NoSpacing"/>
      </w:pPr>
      <w:r>
        <w:t>CSCI 370</w:t>
      </w:r>
    </w:p>
    <w:sdt>
      <w:sdtPr>
        <w:alias w:val="Date:"/>
        <w:tag w:val="Date:"/>
        <w:id w:val="997763874"/>
        <w:placeholder>
          <w:docPart w:val="BC53A8F3A9930E4CA1FE436FFDC17DD1"/>
        </w:placeholder>
        <w:temporary/>
        <w:showingPlcHdr/>
        <w15:appearance w15:val="hidden"/>
        <w:text/>
      </w:sdtPr>
      <w:sdtEndPr/>
      <w:sdtContent>
        <w:p w:rsidR="007D4B2F" w:rsidRDefault="007D4B2F">
          <w:pPr>
            <w:pStyle w:val="NoSpacing"/>
          </w:pPr>
          <w:r>
            <w:t>[Date]</w:t>
          </w:r>
        </w:p>
      </w:sdtContent>
    </w:sdt>
    <w:p w:rsidR="00080C97" w:rsidRDefault="004F4936" w:rsidP="00CD3F71">
      <w:pPr>
        <w:pStyle w:val="Title"/>
      </w:pPr>
      <w:sdt>
        <w:sdtPr>
          <w:alias w:val="Title:"/>
          <w:tag w:val="Title:"/>
          <w:id w:val="-440839039"/>
          <w:placeholder>
            <w:docPart w:val="BB87C700AA32884B86ED762DDACE2744"/>
          </w:placeholder>
          <w:temporary/>
          <w:showingPlcHdr/>
          <w15:appearance w15:val="hidden"/>
          <w:text/>
        </w:sdtPr>
        <w:sdtEndPr/>
        <w:sdtContent>
          <w:r w:rsidR="00EC2FE4">
            <w:t>[Title]</w:t>
          </w:r>
        </w:sdtContent>
      </w:sdt>
      <w:r w:rsidR="00EC2FE4">
        <w:t xml:space="preserve">: </w:t>
      </w:r>
      <w:sdt>
        <w:sdtPr>
          <w:alias w:val="Subtitle:"/>
          <w:tag w:val="Subtitle:"/>
          <w:id w:val="1162120395"/>
          <w:placeholder>
            <w:docPart w:val="EB494712F0E7954EB97C469F075C9BE4"/>
          </w:placeholder>
          <w:temporary/>
          <w:showingPlcHdr/>
          <w15:appearance w15:val="hidden"/>
          <w:text/>
        </w:sdtPr>
        <w:sdtEndPr/>
        <w:sdtContent>
          <w:r w:rsidR="00EC2FE4">
            <w:t>[Subtitle]</w:t>
          </w:r>
        </w:sdtContent>
      </w:sdt>
      <w:bookmarkStart w:id="0" w:name="_GoBack"/>
      <w:bookmarkEnd w:id="0"/>
    </w:p>
    <w:sectPr w:rsidR="00080C9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936" w:rsidRDefault="004F4936">
      <w:pPr>
        <w:spacing w:line="240" w:lineRule="auto"/>
      </w:pPr>
      <w:r>
        <w:separator/>
      </w:r>
    </w:p>
  </w:endnote>
  <w:endnote w:type="continuationSeparator" w:id="0">
    <w:p w:rsidR="004F4936" w:rsidRDefault="004F4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936" w:rsidRDefault="004F4936">
      <w:pPr>
        <w:spacing w:line="240" w:lineRule="auto"/>
      </w:pPr>
      <w:r>
        <w:separator/>
      </w:r>
    </w:p>
  </w:footnote>
  <w:footnote w:type="continuationSeparator" w:id="0">
    <w:p w:rsidR="004F4936" w:rsidRDefault="004F4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Default="004F4936">
    <w:pPr>
      <w:pStyle w:val="Header"/>
    </w:pPr>
    <w:sdt>
      <w:sdtPr>
        <w:alias w:val="Last Name:"/>
        <w:tag w:val="Last Name:"/>
        <w:id w:val="1658178901"/>
        <w:placeholder>
          <w:docPart w:val="516AC84969D6064ABB0476D45561C3F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Default="004F4936">
    <w:pPr>
      <w:pStyle w:val="Header"/>
    </w:pPr>
    <w:sdt>
      <w:sdtPr>
        <w:alias w:val="Last Name:"/>
        <w:tag w:val="Last Name:"/>
        <w:id w:val="-348181431"/>
        <w:placeholder>
          <w:docPart w:val="A1C029EDF3223E4AB366502026A0D2E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71"/>
    <w:rsid w:val="00080C97"/>
    <w:rsid w:val="0034643D"/>
    <w:rsid w:val="003E748F"/>
    <w:rsid w:val="004F4936"/>
    <w:rsid w:val="006A64A8"/>
    <w:rsid w:val="007D4B2F"/>
    <w:rsid w:val="00965112"/>
    <w:rsid w:val="00AB1E45"/>
    <w:rsid w:val="00B82F8F"/>
    <w:rsid w:val="00BD3A4E"/>
    <w:rsid w:val="00C26420"/>
    <w:rsid w:val="00CD3F71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C71B1"/>
  <w15:chartTrackingRefBased/>
  <w15:docId w15:val="{09971198-94A8-5047-AB15-B782FADD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sonwarren/Library/Containers/com.microsoft.Word/Data/Library/Application%20Support/Microsoft/Office/16.0/DTS/Search/%7bE014548A-A877-EE4B-90C5-574ACDE47551%7dtf039848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53A8F3A9930E4CA1FE436FFDC17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B08DB-F448-BD44-A27B-6D202278E16D}"/>
      </w:docPartPr>
      <w:docPartBody>
        <w:p w:rsidR="00000000" w:rsidRDefault="00174D0D">
          <w:pPr>
            <w:pStyle w:val="BC53A8F3A9930E4CA1FE436FFDC17DD1"/>
          </w:pPr>
          <w:r>
            <w:t>[Date]</w:t>
          </w:r>
        </w:p>
      </w:docPartBody>
    </w:docPart>
    <w:docPart>
      <w:docPartPr>
        <w:name w:val="BB87C700AA32884B86ED762DDACE2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74D53-0BC5-1748-8FCD-BA80971AB16B}"/>
      </w:docPartPr>
      <w:docPartBody>
        <w:p w:rsidR="00000000" w:rsidRDefault="00174D0D">
          <w:pPr>
            <w:pStyle w:val="BB87C700AA32884B86ED762DDACE2744"/>
          </w:pPr>
          <w:r>
            <w:t>[Title]</w:t>
          </w:r>
        </w:p>
      </w:docPartBody>
    </w:docPart>
    <w:docPart>
      <w:docPartPr>
        <w:name w:val="EB494712F0E7954EB97C469F075C9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9A681-EAE5-4E4F-9A9D-0264A76500B2}"/>
      </w:docPartPr>
      <w:docPartBody>
        <w:p w:rsidR="00000000" w:rsidRDefault="00174D0D">
          <w:pPr>
            <w:pStyle w:val="EB494712F0E7954EB97C469F075C9BE4"/>
          </w:pPr>
          <w:r>
            <w:t>[Subtitle]</w:t>
          </w:r>
        </w:p>
      </w:docPartBody>
    </w:docPart>
    <w:docPart>
      <w:docPartPr>
        <w:name w:val="A1C029EDF3223E4AB366502026A0D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A1E51-9C79-0D40-9689-FF6318977587}"/>
      </w:docPartPr>
      <w:docPartBody>
        <w:p w:rsidR="00000000" w:rsidRDefault="00174D0D">
          <w:pPr>
            <w:pStyle w:val="A1C029EDF3223E4AB366502026A0D2E7"/>
          </w:pPr>
          <w:r>
            <w:t>Table data</w:t>
          </w:r>
        </w:p>
      </w:docPartBody>
    </w:docPart>
    <w:docPart>
      <w:docPartPr>
        <w:name w:val="516AC84969D6064ABB0476D45561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F4DE-E9B7-964D-A510-3BE727B1AD17}"/>
      </w:docPartPr>
      <w:docPartBody>
        <w:p w:rsidR="00000000" w:rsidRDefault="00174D0D">
          <w:pPr>
            <w:pStyle w:val="516AC84969D6064ABB0476D45561C3F0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0D"/>
    <w:rsid w:val="0017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C02CFD4BA3904C934B8FECE58254A8">
    <w:name w:val="75C02CFD4BA3904C934B8FECE58254A8"/>
  </w:style>
  <w:style w:type="paragraph" w:customStyle="1" w:styleId="F2F69DE2C37F6440AD40FCDDA19BF816">
    <w:name w:val="F2F69DE2C37F6440AD40FCDDA19BF816"/>
  </w:style>
  <w:style w:type="paragraph" w:customStyle="1" w:styleId="43D88DEF7F015841BD2DC7372A042E14">
    <w:name w:val="43D88DEF7F015841BD2DC7372A042E14"/>
  </w:style>
  <w:style w:type="paragraph" w:customStyle="1" w:styleId="BC53A8F3A9930E4CA1FE436FFDC17DD1">
    <w:name w:val="BC53A8F3A9930E4CA1FE436FFDC17DD1"/>
  </w:style>
  <w:style w:type="paragraph" w:customStyle="1" w:styleId="BB87C700AA32884B86ED762DDACE2744">
    <w:name w:val="BB87C700AA32884B86ED762DDACE2744"/>
  </w:style>
  <w:style w:type="paragraph" w:customStyle="1" w:styleId="EB494712F0E7954EB97C469F075C9BE4">
    <w:name w:val="EB494712F0E7954EB97C469F075C9BE4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88628C76E0879A49AC3E98BFDD1E2472">
    <w:name w:val="88628C76E0879A49AC3E98BFDD1E2472"/>
  </w:style>
  <w:style w:type="paragraph" w:customStyle="1" w:styleId="D82C48215F7E04479F8F14A8C7EEB177">
    <w:name w:val="D82C48215F7E04479F8F14A8C7EEB177"/>
  </w:style>
  <w:style w:type="paragraph" w:customStyle="1" w:styleId="A50312CDD7C5404BAD7AABE3036DB230">
    <w:name w:val="A50312CDD7C5404BAD7AABE3036DB230"/>
  </w:style>
  <w:style w:type="paragraph" w:customStyle="1" w:styleId="1379D065E7177245A39E015A0E9476E0">
    <w:name w:val="1379D065E7177245A39E015A0E9476E0"/>
  </w:style>
  <w:style w:type="paragraph" w:customStyle="1" w:styleId="BA4A89AF19E8F54689ADBF7CC89B0CC8">
    <w:name w:val="BA4A89AF19E8F54689ADBF7CC89B0CC8"/>
  </w:style>
  <w:style w:type="paragraph" w:customStyle="1" w:styleId="0B962BACB783AF4281C0782303C57E94">
    <w:name w:val="0B962BACB783AF4281C0782303C57E94"/>
  </w:style>
  <w:style w:type="paragraph" w:customStyle="1" w:styleId="93DCB33920D5F24F8B93EBFEC330DA03">
    <w:name w:val="93DCB33920D5F24F8B93EBFEC330DA03"/>
  </w:style>
  <w:style w:type="paragraph" w:customStyle="1" w:styleId="892A12AC7890EF4F9FE65FEB3AA9D0FB">
    <w:name w:val="892A12AC7890EF4F9FE65FEB3AA9D0FB"/>
  </w:style>
  <w:style w:type="paragraph" w:customStyle="1" w:styleId="189BC7BB0480BE47986CEE4DA81B6C53">
    <w:name w:val="189BC7BB0480BE47986CEE4DA81B6C53"/>
  </w:style>
  <w:style w:type="paragraph" w:customStyle="1" w:styleId="A1C029EDF3223E4AB366502026A0D2E7">
    <w:name w:val="A1C029EDF3223E4AB366502026A0D2E7"/>
  </w:style>
  <w:style w:type="paragraph" w:customStyle="1" w:styleId="516AC84969D6064ABB0476D45561C3F0">
    <w:name w:val="516AC84969D6064ABB0476D45561C3F0"/>
  </w:style>
  <w:style w:type="paragraph" w:customStyle="1" w:styleId="94CD776DB84973409DF0F1E8F9EDD4E2">
    <w:name w:val="94CD776DB84973409DF0F1E8F9EDD4E2"/>
  </w:style>
  <w:style w:type="paragraph" w:customStyle="1" w:styleId="0BEDC0960BD3534BB8F02363D86530D1">
    <w:name w:val="0BEDC0960BD3534BB8F02363D86530D1"/>
  </w:style>
  <w:style w:type="paragraph" w:customStyle="1" w:styleId="3F88BF0037310D4F8BEACC34E8403581">
    <w:name w:val="3F88BF0037310D4F8BEACC34E8403581"/>
  </w:style>
  <w:style w:type="paragraph" w:customStyle="1" w:styleId="8C42A4DDD86D04468A356F9FB6090491">
    <w:name w:val="8C42A4DDD86D04468A356F9FB6090491"/>
  </w:style>
  <w:style w:type="paragraph" w:customStyle="1" w:styleId="7595D7D4F849CA428537A47F05E3CB9F">
    <w:name w:val="7595D7D4F849CA428537A47F05E3CB9F"/>
  </w:style>
  <w:style w:type="paragraph" w:customStyle="1" w:styleId="14861AEE1D32054AB87DEBFB2C2608A2">
    <w:name w:val="14861AEE1D32054AB87DEBFB2C2608A2"/>
  </w:style>
  <w:style w:type="paragraph" w:customStyle="1" w:styleId="7439B8F36C0DBB4C97B3877C19357A1B">
    <w:name w:val="7439B8F36C0DBB4C97B3877C19357A1B"/>
  </w:style>
  <w:style w:type="paragraph" w:customStyle="1" w:styleId="0FEEAD51BB3BEF4A90DF47C8AA797277">
    <w:name w:val="0FEEAD51BB3BEF4A90DF47C8AA797277"/>
  </w:style>
  <w:style w:type="paragraph" w:customStyle="1" w:styleId="26101CAAFA57A548B9F955CF6D7925C6">
    <w:name w:val="26101CAAFA57A548B9F955CF6D7925C6"/>
  </w:style>
  <w:style w:type="paragraph" w:customStyle="1" w:styleId="EF08B2A852AB6A47ADBA074933C7ADBC">
    <w:name w:val="EF08B2A852AB6A47ADBA074933C7ADBC"/>
  </w:style>
  <w:style w:type="paragraph" w:customStyle="1" w:styleId="2D6AA3F4FE48FF47A8FA3AA6815D314D">
    <w:name w:val="2D6AA3F4FE48FF47A8FA3AA6815D314D"/>
  </w:style>
  <w:style w:type="paragraph" w:customStyle="1" w:styleId="B6543339EE1BD748B50354CC1B4356ED">
    <w:name w:val="B6543339EE1BD748B50354CC1B4356ED"/>
  </w:style>
  <w:style w:type="paragraph" w:customStyle="1" w:styleId="4F41F4935BD88F4A9B268EF0EE04A57C">
    <w:name w:val="4F41F4935BD88F4A9B268EF0EE04A57C"/>
  </w:style>
  <w:style w:type="paragraph" w:customStyle="1" w:styleId="16C3E6B8CB2D2842B25D4C98171815E1">
    <w:name w:val="16C3E6B8CB2D2842B25D4C9817181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Warren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C7FB93-B94A-D94B-BEA4-807DCB1A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1</cp:revision>
  <dcterms:created xsi:type="dcterms:W3CDTF">2021-08-27T16:00:00Z</dcterms:created>
  <dcterms:modified xsi:type="dcterms:W3CDTF">2021-08-27T16:02:00Z</dcterms:modified>
</cp:coreProperties>
</file>