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11E02" w14:textId="089F9B00" w:rsidR="00080C97" w:rsidRPr="00750821" w:rsidRDefault="00CD3F71" w:rsidP="00750821">
      <w:pPr>
        <w:pStyle w:val="NoSpacing"/>
        <w:rPr>
          <w:rFonts w:cstheme="minorHAnsi"/>
        </w:rPr>
      </w:pPr>
      <w:r w:rsidRPr="00750821">
        <w:rPr>
          <w:rFonts w:cstheme="minorHAnsi"/>
        </w:rPr>
        <w:t>Jackson Warren</w:t>
      </w:r>
      <w:r w:rsidR="009D09AD">
        <w:rPr>
          <w:rFonts w:cstheme="minorHAnsi"/>
        </w:rPr>
        <w:t xml:space="preserve"> </w:t>
      </w:r>
    </w:p>
    <w:p w14:paraId="52F903A6" w14:textId="1D20A9EC" w:rsidR="00080C97" w:rsidRPr="00750821" w:rsidRDefault="00C04C52" w:rsidP="00750821">
      <w:pPr>
        <w:pStyle w:val="NoSpacing"/>
        <w:rPr>
          <w:rFonts w:cstheme="minorHAnsi"/>
        </w:rPr>
      </w:pPr>
      <w:r w:rsidRPr="00750821">
        <w:rPr>
          <w:rFonts w:cstheme="minorHAnsi"/>
        </w:rPr>
        <w:t>Karl Castleton</w:t>
      </w:r>
    </w:p>
    <w:p w14:paraId="4C1A3EBB" w14:textId="360445D8" w:rsidR="007D4B2F" w:rsidRPr="00750821" w:rsidRDefault="00CD3F71" w:rsidP="00750821">
      <w:pPr>
        <w:pStyle w:val="NoSpacing"/>
        <w:rPr>
          <w:rFonts w:cstheme="minorHAnsi"/>
        </w:rPr>
      </w:pPr>
      <w:r w:rsidRPr="00750821">
        <w:rPr>
          <w:rFonts w:cstheme="minorHAnsi"/>
        </w:rPr>
        <w:t xml:space="preserve">CSCI </w:t>
      </w:r>
      <w:r w:rsidR="00B05DDC">
        <w:rPr>
          <w:rFonts w:cstheme="minorHAnsi"/>
        </w:rPr>
        <w:t>345</w:t>
      </w:r>
    </w:p>
    <w:p w14:paraId="31DE74AC" w14:textId="73DAB8C8" w:rsidR="00BE0EFA" w:rsidRPr="0055180A" w:rsidRDefault="00B05DDC" w:rsidP="0055180A">
      <w:pPr>
        <w:suppressAutoHyphens w:val="0"/>
        <w:ind w:firstLine="0"/>
        <w:jc w:val="center"/>
        <w:rPr>
          <w:rFonts w:eastAsia="Times New Roman" w:cstheme="minorHAnsi"/>
          <w:color w:val="000000" w:themeColor="text1"/>
          <w:lang w:eastAsia="en-US"/>
        </w:rPr>
      </w:pPr>
      <w:r>
        <w:rPr>
          <w:rFonts w:eastAsia="Times New Roman" w:cstheme="minorHAnsi"/>
          <w:color w:val="000000" w:themeColor="text1"/>
          <w:spacing w:val="3"/>
          <w:shd w:val="clear" w:color="auto" w:fill="FFFFFF"/>
          <w:lang w:eastAsia="en-US"/>
        </w:rPr>
        <w:t>Peer Evaluations</w:t>
      </w:r>
    </w:p>
    <w:p w14:paraId="1CC69D1D" w14:textId="5493018A" w:rsidR="009E1613" w:rsidRDefault="00B05DDC" w:rsidP="009E1613">
      <w:pPr>
        <w:suppressAutoHyphens w:val="0"/>
        <w:ind w:left="720" w:hanging="720"/>
      </w:pPr>
      <w:r>
        <w:t>Cliff Sparks:</w:t>
      </w:r>
    </w:p>
    <w:p w14:paraId="22BA8648" w14:textId="1B54B384"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2:  What skill/strength do you think this teammate demonstrated, consistently?</w:t>
      </w:r>
    </w:p>
    <w:p w14:paraId="1B777EE9" w14:textId="0EF4C99C" w:rsidR="00B05DDC" w:rsidRP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Cliff consistently tried. He kept jumping around groups like me and I think it’s really easy to feel a little lost constantly just trying to jump in half-way through but he kept trying to help.</w:t>
      </w:r>
    </w:p>
    <w:p w14:paraId="68BE34EC" w14:textId="5FE72A74"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3: What skill should this person work on to be a better software developer?</w:t>
      </w:r>
    </w:p>
    <w:p w14:paraId="42549A9A" w14:textId="7EBFF7EA" w:rsidR="00B05DDC" w:rsidRP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Honestly, </w:t>
      </w:r>
      <w:r w:rsidR="00835B79">
        <w:rPr>
          <w:rFonts w:eastAsia="Times New Roman" w:cstheme="minorHAnsi"/>
          <w:color w:val="000000" w:themeColor="text1"/>
          <w:spacing w:val="3"/>
          <w:lang w:eastAsia="en-US"/>
        </w:rPr>
        <w:t xml:space="preserve">just develop more social skills. He wasn’t great at explaining where he was lost or when he felt lost and I think he felt a little overwhelmed and behind most of the time as a result. </w:t>
      </w:r>
    </w:p>
    <w:p w14:paraId="6401277C" w14:textId="2596D787"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4: Would you work with this teammate or suggest them for hire </w:t>
      </w:r>
      <w:r w:rsidRPr="00B05DDC">
        <w:rPr>
          <w:rFonts w:eastAsia="Times New Roman" w:cstheme="minorHAnsi"/>
          <w:strike/>
          <w:color w:val="000000" w:themeColor="text1"/>
          <w:spacing w:val="3"/>
          <w:lang w:eastAsia="en-US"/>
        </w:rPr>
        <w:t>(fire)</w:t>
      </w:r>
      <w:r w:rsidRPr="00B05DDC">
        <w:rPr>
          <w:rFonts w:eastAsia="Times New Roman" w:cstheme="minorHAnsi"/>
          <w:color w:val="000000" w:themeColor="text1"/>
          <w:spacing w:val="3"/>
          <w:lang w:eastAsia="en-US"/>
        </w:rPr>
        <w:t> at a place you worked?</w:t>
      </w:r>
    </w:p>
    <w:p w14:paraId="26D711EA" w14:textId="6A8A5EE0" w:rsidR="00835B79" w:rsidRPr="00B05DDC" w:rsidRDefault="00835B7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Perhaps for a learning role to begin where he can develop the skills. I think if Cliff mastered something and knew it inside and out, he’d be the best there is.  </w:t>
      </w:r>
    </w:p>
    <w:p w14:paraId="26AF00B2" w14:textId="28EFD0DC" w:rsidR="00B05DDC" w:rsidRDefault="00B05DDC" w:rsidP="009E1613">
      <w:pPr>
        <w:suppressAutoHyphens w:val="0"/>
        <w:ind w:left="720" w:hanging="720"/>
      </w:pPr>
    </w:p>
    <w:p w14:paraId="132C59AC" w14:textId="77777777" w:rsidR="0055180A" w:rsidRDefault="0055180A" w:rsidP="009E1613">
      <w:pPr>
        <w:suppressAutoHyphens w:val="0"/>
        <w:ind w:left="720" w:hanging="720"/>
      </w:pPr>
    </w:p>
    <w:p w14:paraId="09D31F78" w14:textId="448BE483" w:rsidR="00B05DDC" w:rsidRDefault="00B05DDC" w:rsidP="009E1613">
      <w:pPr>
        <w:suppressAutoHyphens w:val="0"/>
        <w:ind w:left="720" w:hanging="72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Nathan Briner: </w:t>
      </w:r>
    </w:p>
    <w:p w14:paraId="7CB507DF" w14:textId="5966B2B5"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2:  What skill/strength do you think this teammate demonstrated, consistently?</w:t>
      </w:r>
    </w:p>
    <w:p w14:paraId="53E2A2D8" w14:textId="0CB0451D" w:rsidR="00835B79" w:rsidRPr="00B05DDC" w:rsidRDefault="00835B7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Everything, Nathan’s work speaks for itself. </w:t>
      </w:r>
    </w:p>
    <w:p w14:paraId="47FBF65D" w14:textId="31B29B56"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3: What skill should this person work on to be a better software developer?</w:t>
      </w:r>
    </w:p>
    <w:p w14:paraId="2BFE05A4" w14:textId="5DE67D92" w:rsidR="00835B79" w:rsidRPr="00B05DDC" w:rsidRDefault="00835B7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Honestly, not much. He is a great coder and adequate leader. Honestly pacing himself if anything. Delegating more maybe instead. </w:t>
      </w:r>
    </w:p>
    <w:p w14:paraId="28272D78" w14:textId="6E6C3329"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4: Would you work with this teammate or suggest them for hire </w:t>
      </w:r>
      <w:r w:rsidRPr="00B05DDC">
        <w:rPr>
          <w:rFonts w:eastAsia="Times New Roman" w:cstheme="minorHAnsi"/>
          <w:strike/>
          <w:color w:val="000000" w:themeColor="text1"/>
          <w:spacing w:val="3"/>
          <w:lang w:eastAsia="en-US"/>
        </w:rPr>
        <w:t>(fire)</w:t>
      </w:r>
      <w:r w:rsidRPr="00B05DDC">
        <w:rPr>
          <w:rFonts w:eastAsia="Times New Roman" w:cstheme="minorHAnsi"/>
          <w:color w:val="000000" w:themeColor="text1"/>
          <w:spacing w:val="3"/>
          <w:lang w:eastAsia="en-US"/>
        </w:rPr>
        <w:t> at a place you worked?</w:t>
      </w:r>
    </w:p>
    <w:p w14:paraId="47F3A607" w14:textId="3E9FB6B0" w:rsidR="00835B79" w:rsidRPr="00B05DDC" w:rsidRDefault="00835B7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Absolutely. And I do already. Very committed and highly skilled. </w:t>
      </w:r>
    </w:p>
    <w:p w14:paraId="45CA4B3C" w14:textId="2778D57B" w:rsidR="00B05DDC" w:rsidRDefault="00B05DDC" w:rsidP="009E1613">
      <w:pPr>
        <w:suppressAutoHyphens w:val="0"/>
        <w:ind w:left="720" w:hanging="720"/>
        <w:rPr>
          <w:rFonts w:ascii="Times New Roman" w:eastAsia="Times New Roman" w:hAnsi="Times New Roman" w:cs="Times New Roman"/>
          <w:lang w:eastAsia="en-US"/>
        </w:rPr>
      </w:pPr>
    </w:p>
    <w:p w14:paraId="61A299C9" w14:textId="77777777" w:rsidR="0055180A" w:rsidRDefault="0055180A" w:rsidP="009E1613">
      <w:pPr>
        <w:suppressAutoHyphens w:val="0"/>
        <w:ind w:left="720" w:hanging="720"/>
        <w:rPr>
          <w:rFonts w:ascii="Times New Roman" w:eastAsia="Times New Roman" w:hAnsi="Times New Roman" w:cs="Times New Roman"/>
          <w:lang w:eastAsia="en-US"/>
        </w:rPr>
      </w:pPr>
    </w:p>
    <w:p w14:paraId="7F99A6C4" w14:textId="02082CB7" w:rsidR="00B05DDC" w:rsidRDefault="00B05DDC" w:rsidP="009E1613">
      <w:pPr>
        <w:suppressAutoHyphens w:val="0"/>
        <w:ind w:left="720" w:hanging="720"/>
        <w:rPr>
          <w:rFonts w:ascii="Times New Roman" w:eastAsia="Times New Roman" w:hAnsi="Times New Roman" w:cs="Times New Roman"/>
          <w:lang w:eastAsia="en-US"/>
        </w:rPr>
      </w:pPr>
      <w:r>
        <w:rPr>
          <w:rFonts w:ascii="Times New Roman" w:eastAsia="Times New Roman" w:hAnsi="Times New Roman" w:cs="Times New Roman"/>
          <w:lang w:eastAsia="en-US"/>
        </w:rPr>
        <w:t>Logan Barnes:</w:t>
      </w:r>
    </w:p>
    <w:p w14:paraId="6006718B" w14:textId="1030487F"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2:  What skill/strength do you think this teammate demonstrated, consistently?</w:t>
      </w:r>
    </w:p>
    <w:p w14:paraId="2759D959" w14:textId="21C2C1E7" w:rsidR="00835B79" w:rsidRPr="00B05DDC" w:rsidRDefault="00835B7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Smart kid and very good socially. He seemed to be pretty on top of the little things and making the game less buggy. Had several talks about the errors such as the enemies wobbling back and forth and he was on top of that. </w:t>
      </w:r>
    </w:p>
    <w:p w14:paraId="723EBE1B" w14:textId="47957942"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3: What skill should this person work on to be a better software developer?</w:t>
      </w:r>
    </w:p>
    <w:p w14:paraId="4C59B79C" w14:textId="78281BEA" w:rsidR="00835B79" w:rsidRPr="00B05DDC" w:rsidRDefault="00835B7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I honestly don’t think I saw enough of Logan to critique him. This group was very solo fliers and everyone just ran off to do their things. He was our semi-leader, and what interaction I did have with him was great. I don’t have any specific critique. </w:t>
      </w:r>
    </w:p>
    <w:p w14:paraId="6C0FFF20" w14:textId="35C3CCA8"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4: Would you work with this teammate or suggest them for hire </w:t>
      </w:r>
      <w:r w:rsidRPr="00B05DDC">
        <w:rPr>
          <w:rFonts w:eastAsia="Times New Roman" w:cstheme="minorHAnsi"/>
          <w:strike/>
          <w:color w:val="000000" w:themeColor="text1"/>
          <w:spacing w:val="3"/>
          <w:lang w:eastAsia="en-US"/>
        </w:rPr>
        <w:t>(fire)</w:t>
      </w:r>
      <w:r w:rsidRPr="00B05DDC">
        <w:rPr>
          <w:rFonts w:eastAsia="Times New Roman" w:cstheme="minorHAnsi"/>
          <w:color w:val="000000" w:themeColor="text1"/>
          <w:spacing w:val="3"/>
          <w:lang w:eastAsia="en-US"/>
        </w:rPr>
        <w:t> at a place you worked?</w:t>
      </w:r>
    </w:p>
    <w:p w14:paraId="338F0B32" w14:textId="6163EA29" w:rsidR="00835B79" w:rsidRPr="00B05DDC" w:rsidRDefault="00835B7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r>
      <w:r w:rsidR="003075BE">
        <w:rPr>
          <w:rFonts w:eastAsia="Times New Roman" w:cstheme="minorHAnsi"/>
          <w:color w:val="000000" w:themeColor="text1"/>
          <w:spacing w:val="3"/>
          <w:lang w:eastAsia="en-US"/>
        </w:rPr>
        <w:t xml:space="preserve">Totally. He’s seems an adequate coder and capable as a leader to take charge and manage groups. </w:t>
      </w:r>
    </w:p>
    <w:p w14:paraId="0EA80CF9" w14:textId="35F2A683" w:rsidR="00B05DDC" w:rsidRDefault="00B05DDC" w:rsidP="009E1613">
      <w:pPr>
        <w:suppressAutoHyphens w:val="0"/>
        <w:ind w:left="720" w:hanging="720"/>
        <w:rPr>
          <w:rFonts w:ascii="Times New Roman" w:eastAsia="Times New Roman" w:hAnsi="Times New Roman" w:cs="Times New Roman"/>
          <w:lang w:eastAsia="en-US"/>
        </w:rPr>
      </w:pPr>
    </w:p>
    <w:p w14:paraId="38EAB80C" w14:textId="77777777" w:rsidR="0055180A" w:rsidRDefault="0055180A" w:rsidP="009E1613">
      <w:pPr>
        <w:suppressAutoHyphens w:val="0"/>
        <w:ind w:left="720" w:hanging="720"/>
        <w:rPr>
          <w:rFonts w:ascii="Times New Roman" w:eastAsia="Times New Roman" w:hAnsi="Times New Roman" w:cs="Times New Roman"/>
          <w:lang w:eastAsia="en-US"/>
        </w:rPr>
      </w:pPr>
    </w:p>
    <w:p w14:paraId="3FC6F03D" w14:textId="3CBB6F6D" w:rsidR="00B05DDC" w:rsidRDefault="00B05DDC" w:rsidP="009E1613">
      <w:pPr>
        <w:suppressAutoHyphens w:val="0"/>
        <w:ind w:left="720" w:hanging="72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Addie </w:t>
      </w:r>
      <w:proofErr w:type="spellStart"/>
      <w:r>
        <w:rPr>
          <w:rFonts w:ascii="Times New Roman" w:eastAsia="Times New Roman" w:hAnsi="Times New Roman" w:cs="Times New Roman"/>
          <w:lang w:eastAsia="en-US"/>
        </w:rPr>
        <w:t>Meders</w:t>
      </w:r>
      <w:proofErr w:type="spellEnd"/>
      <w:r>
        <w:rPr>
          <w:rFonts w:ascii="Times New Roman" w:eastAsia="Times New Roman" w:hAnsi="Times New Roman" w:cs="Times New Roman"/>
          <w:lang w:eastAsia="en-US"/>
        </w:rPr>
        <w:t>:</w:t>
      </w:r>
    </w:p>
    <w:p w14:paraId="2C334453" w14:textId="511B04A1"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2:  What skill/strength do you think this teammate demonstrated, consistently?</w:t>
      </w:r>
    </w:p>
    <w:p w14:paraId="148D773F" w14:textId="7C786697" w:rsidR="003075BE" w:rsidRPr="00B05DDC" w:rsidRDefault="003075BE"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r>
      <w:r w:rsidR="00E030A9">
        <w:rPr>
          <w:rFonts w:eastAsia="Times New Roman" w:cstheme="minorHAnsi"/>
          <w:color w:val="000000" w:themeColor="text1"/>
          <w:spacing w:val="3"/>
          <w:lang w:eastAsia="en-US"/>
        </w:rPr>
        <w:t xml:space="preserve">She was </w:t>
      </w:r>
      <w:proofErr w:type="spellStart"/>
      <w:r w:rsidR="00E030A9">
        <w:rPr>
          <w:rFonts w:eastAsia="Times New Roman" w:cstheme="minorHAnsi"/>
          <w:color w:val="000000" w:themeColor="text1"/>
          <w:spacing w:val="3"/>
          <w:lang w:eastAsia="en-US"/>
        </w:rPr>
        <w:t>kinda</w:t>
      </w:r>
      <w:proofErr w:type="spellEnd"/>
      <w:r w:rsidR="00E030A9">
        <w:rPr>
          <w:rFonts w:eastAsia="Times New Roman" w:cstheme="minorHAnsi"/>
          <w:color w:val="000000" w:themeColor="text1"/>
          <w:spacing w:val="3"/>
          <w:lang w:eastAsia="en-US"/>
        </w:rPr>
        <w:t xml:space="preserve"> our problem solver. Lots of bug fixing and she seemed the most understanding of our code as a whole.</w:t>
      </w:r>
    </w:p>
    <w:p w14:paraId="45D0F167" w14:textId="3204B1C2"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3: What skill should this person work on to be a better software developer?</w:t>
      </w:r>
    </w:p>
    <w:p w14:paraId="79241F89" w14:textId="04439F0B" w:rsidR="00E030A9" w:rsidRPr="00B05DDC" w:rsidRDefault="00E030A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Didn’t work too much with Addie unfortunately, again it was a very separated group. She gave me a lot of help with the </w:t>
      </w:r>
      <w:proofErr w:type="spellStart"/>
      <w:r>
        <w:rPr>
          <w:rFonts w:eastAsia="Times New Roman" w:cstheme="minorHAnsi"/>
          <w:color w:val="000000" w:themeColor="text1"/>
          <w:spacing w:val="3"/>
          <w:lang w:eastAsia="en-US"/>
        </w:rPr>
        <w:t>makefile</w:t>
      </w:r>
      <w:proofErr w:type="spellEnd"/>
      <w:r>
        <w:rPr>
          <w:rFonts w:eastAsia="Times New Roman" w:cstheme="minorHAnsi"/>
          <w:color w:val="000000" w:themeColor="text1"/>
          <w:spacing w:val="3"/>
          <w:lang w:eastAsia="en-US"/>
        </w:rPr>
        <w:t xml:space="preserve"> though. Not really too sure I have any critiques in her work ethic or skills either though. </w:t>
      </w:r>
    </w:p>
    <w:p w14:paraId="7BC9E0AB" w14:textId="3139150E"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4: Would you work with this teammate or suggest them for hire </w:t>
      </w:r>
      <w:r w:rsidRPr="00B05DDC">
        <w:rPr>
          <w:rFonts w:eastAsia="Times New Roman" w:cstheme="minorHAnsi"/>
          <w:strike/>
          <w:color w:val="000000" w:themeColor="text1"/>
          <w:spacing w:val="3"/>
          <w:lang w:eastAsia="en-US"/>
        </w:rPr>
        <w:t>(fire)</w:t>
      </w:r>
      <w:r w:rsidRPr="00B05DDC">
        <w:rPr>
          <w:rFonts w:eastAsia="Times New Roman" w:cstheme="minorHAnsi"/>
          <w:color w:val="000000" w:themeColor="text1"/>
          <w:spacing w:val="3"/>
          <w:lang w:eastAsia="en-US"/>
        </w:rPr>
        <w:t> at a place you worked?</w:t>
      </w:r>
    </w:p>
    <w:p w14:paraId="75E98C6E" w14:textId="158E64D4" w:rsidR="00E030A9" w:rsidRPr="00B05DDC" w:rsidRDefault="00E030A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Sure, from what I’ve seen she’s capable and pretty determined. </w:t>
      </w:r>
    </w:p>
    <w:p w14:paraId="7DAE8BB9" w14:textId="77777777" w:rsidR="00B05DDC" w:rsidRDefault="00B05DDC" w:rsidP="009E1613">
      <w:pPr>
        <w:suppressAutoHyphens w:val="0"/>
        <w:ind w:left="720" w:hanging="720"/>
        <w:rPr>
          <w:rFonts w:ascii="Times New Roman" w:eastAsia="Times New Roman" w:hAnsi="Times New Roman" w:cs="Times New Roman"/>
          <w:lang w:eastAsia="en-US"/>
        </w:rPr>
      </w:pPr>
    </w:p>
    <w:p w14:paraId="5C24F39B" w14:textId="77777777" w:rsidR="0055180A" w:rsidRDefault="0055180A" w:rsidP="009E1613">
      <w:pPr>
        <w:suppressAutoHyphens w:val="0"/>
        <w:ind w:left="720" w:hanging="720"/>
        <w:rPr>
          <w:rFonts w:ascii="Times New Roman" w:eastAsia="Times New Roman" w:hAnsi="Times New Roman" w:cs="Times New Roman"/>
          <w:lang w:eastAsia="en-US"/>
        </w:rPr>
      </w:pPr>
    </w:p>
    <w:p w14:paraId="5CC494E7" w14:textId="1FA370A4" w:rsidR="00B05DDC" w:rsidRDefault="00B05DDC" w:rsidP="009E1613">
      <w:pPr>
        <w:suppressAutoHyphens w:val="0"/>
        <w:ind w:left="720" w:hanging="72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Eduardo </w:t>
      </w:r>
      <w:proofErr w:type="spellStart"/>
      <w:r>
        <w:rPr>
          <w:rFonts w:ascii="Times New Roman" w:eastAsia="Times New Roman" w:hAnsi="Times New Roman" w:cs="Times New Roman"/>
          <w:lang w:eastAsia="en-US"/>
        </w:rPr>
        <w:t>Meraz</w:t>
      </w:r>
      <w:proofErr w:type="spellEnd"/>
      <w:r>
        <w:rPr>
          <w:rFonts w:ascii="Times New Roman" w:eastAsia="Times New Roman" w:hAnsi="Times New Roman" w:cs="Times New Roman"/>
          <w:lang w:eastAsia="en-US"/>
        </w:rPr>
        <w:t>:</w:t>
      </w:r>
    </w:p>
    <w:p w14:paraId="6B5A66F1" w14:textId="12BED82F"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2:  What skill/strength do you think this teammate demonstrated, consistently?</w:t>
      </w:r>
    </w:p>
    <w:p w14:paraId="3E783B45" w14:textId="0B0E1305" w:rsidR="00E030A9" w:rsidRPr="00B05DDC" w:rsidRDefault="00E030A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Eduardo is hard. He wants to work and shows up ready but had so many technical issues. </w:t>
      </w:r>
    </w:p>
    <w:p w14:paraId="062C22C4" w14:textId="35FC5ABE"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3: What skill should this person work on to be a better software developer?</w:t>
      </w:r>
    </w:p>
    <w:p w14:paraId="2D320025" w14:textId="7B6A55CA" w:rsidR="00E030A9" w:rsidRPr="00B05DDC" w:rsidRDefault="00E030A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He needs to figure out his tech. I really wasn’t able to see his skills because he never had a working machine. </w:t>
      </w:r>
    </w:p>
    <w:p w14:paraId="663E6C61" w14:textId="396A28D5"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4: Would you work with this teammate or suggest them for hire </w:t>
      </w:r>
      <w:r w:rsidRPr="00B05DDC">
        <w:rPr>
          <w:rFonts w:eastAsia="Times New Roman" w:cstheme="minorHAnsi"/>
          <w:strike/>
          <w:color w:val="000000" w:themeColor="text1"/>
          <w:spacing w:val="3"/>
          <w:lang w:eastAsia="en-US"/>
        </w:rPr>
        <w:t>(fire)</w:t>
      </w:r>
      <w:r w:rsidRPr="00B05DDC">
        <w:rPr>
          <w:rFonts w:eastAsia="Times New Roman" w:cstheme="minorHAnsi"/>
          <w:color w:val="000000" w:themeColor="text1"/>
          <w:spacing w:val="3"/>
          <w:lang w:eastAsia="en-US"/>
        </w:rPr>
        <w:t> at a place you worked?</w:t>
      </w:r>
    </w:p>
    <w:p w14:paraId="38AD565C" w14:textId="62275D57" w:rsidR="00E030A9" w:rsidRPr="00B05DDC" w:rsidRDefault="00E030A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To be honest, </w:t>
      </w:r>
      <w:r w:rsidR="00B97882">
        <w:rPr>
          <w:rFonts w:eastAsia="Times New Roman" w:cstheme="minorHAnsi"/>
          <w:color w:val="000000" w:themeColor="text1"/>
          <w:spacing w:val="3"/>
          <w:lang w:eastAsia="en-US"/>
        </w:rPr>
        <w:t>no. He was always struggling to contribute and was limited by his technology and</w:t>
      </w:r>
      <w:r>
        <w:rPr>
          <w:rFonts w:eastAsia="Times New Roman" w:cstheme="minorHAnsi"/>
          <w:color w:val="000000" w:themeColor="text1"/>
          <w:spacing w:val="3"/>
          <w:lang w:eastAsia="en-US"/>
        </w:rPr>
        <w:t xml:space="preserve"> I wasn’t able to actually see him at work. </w:t>
      </w:r>
    </w:p>
    <w:p w14:paraId="0FF5FF93" w14:textId="10A26BB6" w:rsidR="00B05DDC" w:rsidRDefault="00B05DDC" w:rsidP="009E1613">
      <w:pPr>
        <w:suppressAutoHyphens w:val="0"/>
        <w:ind w:left="720" w:hanging="720"/>
        <w:rPr>
          <w:rFonts w:ascii="Times New Roman" w:eastAsia="Times New Roman" w:hAnsi="Times New Roman" w:cs="Times New Roman"/>
          <w:lang w:eastAsia="en-US"/>
        </w:rPr>
      </w:pPr>
    </w:p>
    <w:p w14:paraId="420AD5E5" w14:textId="77777777" w:rsidR="0055180A" w:rsidRDefault="0055180A" w:rsidP="009E1613">
      <w:pPr>
        <w:suppressAutoHyphens w:val="0"/>
        <w:ind w:left="720" w:hanging="720"/>
        <w:rPr>
          <w:rFonts w:ascii="Times New Roman" w:eastAsia="Times New Roman" w:hAnsi="Times New Roman" w:cs="Times New Roman"/>
          <w:lang w:eastAsia="en-US"/>
        </w:rPr>
      </w:pPr>
    </w:p>
    <w:p w14:paraId="782A5137" w14:textId="03D0A167" w:rsidR="00B05DDC" w:rsidRDefault="00B05DDC" w:rsidP="009E1613">
      <w:pPr>
        <w:suppressAutoHyphens w:val="0"/>
        <w:ind w:left="720" w:hanging="720"/>
        <w:rPr>
          <w:rFonts w:ascii="Times New Roman" w:eastAsia="Times New Roman" w:hAnsi="Times New Roman" w:cs="Times New Roman"/>
          <w:lang w:eastAsia="en-US"/>
        </w:rPr>
      </w:pPr>
      <w:r>
        <w:rPr>
          <w:rFonts w:ascii="Times New Roman" w:eastAsia="Times New Roman" w:hAnsi="Times New Roman" w:cs="Times New Roman"/>
          <w:lang w:eastAsia="en-US"/>
        </w:rPr>
        <w:t>Sara Murray:</w:t>
      </w:r>
    </w:p>
    <w:p w14:paraId="48860A30" w14:textId="72A8E7B5"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2:  What skill/strength do you think this teammate demonstrated, consistently?</w:t>
      </w:r>
    </w:p>
    <w:p w14:paraId="54CE0A6E" w14:textId="4A7B65F8" w:rsidR="00E030A9" w:rsidRPr="00B05DDC" w:rsidRDefault="00E030A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Great ideas and definitely skilled in the idea and artistic areas of the game. </w:t>
      </w:r>
    </w:p>
    <w:p w14:paraId="5941AD46" w14:textId="7B03A951"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3: What skill should this person work on to be a better software developer?</w:t>
      </w:r>
    </w:p>
    <w:p w14:paraId="56837A8A" w14:textId="709006DA" w:rsidR="00E030A9" w:rsidRPr="00B05DDC" w:rsidRDefault="00E030A9"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Didn’t see her at work much since I feel she was a little </w:t>
      </w:r>
      <w:proofErr w:type="gramStart"/>
      <w:r>
        <w:rPr>
          <w:rFonts w:eastAsia="Times New Roman" w:cstheme="minorHAnsi"/>
          <w:color w:val="000000" w:themeColor="text1"/>
          <w:spacing w:val="3"/>
          <w:lang w:eastAsia="en-US"/>
        </w:rPr>
        <w:t>more shy</w:t>
      </w:r>
      <w:proofErr w:type="gramEnd"/>
      <w:r>
        <w:rPr>
          <w:rFonts w:eastAsia="Times New Roman" w:cstheme="minorHAnsi"/>
          <w:color w:val="000000" w:themeColor="text1"/>
          <w:spacing w:val="3"/>
          <w:lang w:eastAsia="en-US"/>
        </w:rPr>
        <w:t xml:space="preserve"> with this large of a group. We had a lot of good coders and </w:t>
      </w:r>
      <w:r w:rsidR="003E717D">
        <w:rPr>
          <w:rFonts w:eastAsia="Times New Roman" w:cstheme="minorHAnsi"/>
          <w:color w:val="000000" w:themeColor="text1"/>
          <w:spacing w:val="3"/>
          <w:lang w:eastAsia="en-US"/>
        </w:rPr>
        <w:t xml:space="preserve">I think she felt overrun. Standing up for herself and her ideas could be a good critique. </w:t>
      </w:r>
    </w:p>
    <w:p w14:paraId="47A14E77" w14:textId="6063C6AA"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4: Would you work with this teammate or suggest them for hire </w:t>
      </w:r>
      <w:r w:rsidRPr="00B05DDC">
        <w:rPr>
          <w:rFonts w:eastAsia="Times New Roman" w:cstheme="minorHAnsi"/>
          <w:strike/>
          <w:color w:val="000000" w:themeColor="text1"/>
          <w:spacing w:val="3"/>
          <w:lang w:eastAsia="en-US"/>
        </w:rPr>
        <w:t>(fire)</w:t>
      </w:r>
      <w:r w:rsidRPr="00B05DDC">
        <w:rPr>
          <w:rFonts w:eastAsia="Times New Roman" w:cstheme="minorHAnsi"/>
          <w:color w:val="000000" w:themeColor="text1"/>
          <w:spacing w:val="3"/>
          <w:lang w:eastAsia="en-US"/>
        </w:rPr>
        <w:t> at a place you worked?</w:t>
      </w:r>
    </w:p>
    <w:p w14:paraId="6EC95021" w14:textId="7550BEE7"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Yeah, I would. She is a smart girl and has great skills. Just has to have an environment where that can flourish. </w:t>
      </w:r>
    </w:p>
    <w:p w14:paraId="75CCAFED" w14:textId="34BC958C" w:rsidR="00B05DDC" w:rsidRDefault="00B05DDC" w:rsidP="009E1613">
      <w:pPr>
        <w:suppressAutoHyphens w:val="0"/>
        <w:ind w:left="720" w:hanging="720"/>
        <w:rPr>
          <w:rFonts w:ascii="Times New Roman" w:eastAsia="Times New Roman" w:hAnsi="Times New Roman" w:cs="Times New Roman"/>
          <w:lang w:eastAsia="en-US"/>
        </w:rPr>
      </w:pPr>
    </w:p>
    <w:p w14:paraId="41C1F027" w14:textId="77777777" w:rsidR="0055180A" w:rsidRDefault="0055180A" w:rsidP="009E1613">
      <w:pPr>
        <w:suppressAutoHyphens w:val="0"/>
        <w:ind w:left="720" w:hanging="720"/>
        <w:rPr>
          <w:rFonts w:ascii="Times New Roman" w:eastAsia="Times New Roman" w:hAnsi="Times New Roman" w:cs="Times New Roman"/>
          <w:lang w:eastAsia="en-US"/>
        </w:rPr>
      </w:pPr>
    </w:p>
    <w:p w14:paraId="226A41EE" w14:textId="124C049F" w:rsidR="00B05DDC" w:rsidRDefault="00B05DDC" w:rsidP="009E1613">
      <w:pPr>
        <w:suppressAutoHyphens w:val="0"/>
        <w:ind w:left="720" w:hanging="720"/>
        <w:rPr>
          <w:rFonts w:ascii="Times New Roman" w:eastAsia="Times New Roman" w:hAnsi="Times New Roman" w:cs="Times New Roman"/>
          <w:lang w:eastAsia="en-US"/>
        </w:rPr>
      </w:pPr>
      <w:proofErr w:type="spellStart"/>
      <w:r>
        <w:rPr>
          <w:rFonts w:ascii="Times New Roman" w:eastAsia="Times New Roman" w:hAnsi="Times New Roman" w:cs="Times New Roman"/>
          <w:lang w:eastAsia="en-US"/>
        </w:rPr>
        <w:t>Caden</w:t>
      </w:r>
      <w:proofErr w:type="spellEnd"/>
      <w:r>
        <w:rPr>
          <w:rFonts w:ascii="Times New Roman" w:eastAsia="Times New Roman" w:hAnsi="Times New Roman" w:cs="Times New Roman"/>
          <w:lang w:eastAsia="en-US"/>
        </w:rPr>
        <w:t xml:space="preserve"> Gustafson:</w:t>
      </w:r>
    </w:p>
    <w:p w14:paraId="600A56A9" w14:textId="35B89A28"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lastRenderedPageBreak/>
        <w:t>Question 2:  What skill/strength do you think this teammate demonstrated, consistently?</w:t>
      </w:r>
    </w:p>
    <w:p w14:paraId="05FEBC4A" w14:textId="022DF3DE"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r>
      <w:proofErr w:type="spellStart"/>
      <w:r>
        <w:rPr>
          <w:rFonts w:eastAsia="Times New Roman" w:cstheme="minorHAnsi"/>
          <w:color w:val="000000" w:themeColor="text1"/>
          <w:spacing w:val="3"/>
          <w:lang w:eastAsia="en-US"/>
        </w:rPr>
        <w:t>Caden</w:t>
      </w:r>
      <w:proofErr w:type="spellEnd"/>
      <w:r>
        <w:rPr>
          <w:rFonts w:eastAsia="Times New Roman" w:cstheme="minorHAnsi"/>
          <w:color w:val="000000" w:themeColor="text1"/>
          <w:spacing w:val="3"/>
          <w:lang w:eastAsia="en-US"/>
        </w:rPr>
        <w:t xml:space="preserve"> is a good coder and was doing a lot with the boulders and bigger game development stages. </w:t>
      </w:r>
    </w:p>
    <w:p w14:paraId="07AB83BD" w14:textId="37F14B30"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3: What skill should this person work on to be a better software developer?</w:t>
      </w:r>
    </w:p>
    <w:p w14:paraId="3EDE4B7A" w14:textId="30A2D629"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Again, I only worked with him a sort stint so finding areas he struggled in is hard. From what I saw he seemed capable with the code we were using and excited to do well on the project. No complaints. </w:t>
      </w:r>
    </w:p>
    <w:p w14:paraId="59E9A42E" w14:textId="71FEB6E3"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4: Would you work with this teammate or suggest them for hire </w:t>
      </w:r>
      <w:r w:rsidRPr="00B05DDC">
        <w:rPr>
          <w:rFonts w:eastAsia="Times New Roman" w:cstheme="minorHAnsi"/>
          <w:strike/>
          <w:color w:val="000000" w:themeColor="text1"/>
          <w:spacing w:val="3"/>
          <w:lang w:eastAsia="en-US"/>
        </w:rPr>
        <w:t>(fire)</w:t>
      </w:r>
      <w:r w:rsidRPr="00B05DDC">
        <w:rPr>
          <w:rFonts w:eastAsia="Times New Roman" w:cstheme="minorHAnsi"/>
          <w:color w:val="000000" w:themeColor="text1"/>
          <w:spacing w:val="3"/>
          <w:lang w:eastAsia="en-US"/>
        </w:rPr>
        <w:t> at a place you worked?</w:t>
      </w:r>
    </w:p>
    <w:p w14:paraId="53BB140E" w14:textId="70FFFDCB"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For sure. He gave our group a good energy and helped a lot, even if his changes were still buggy entering the presentation phase. </w:t>
      </w:r>
    </w:p>
    <w:p w14:paraId="095A15FE" w14:textId="4826EF45" w:rsidR="00B05DDC" w:rsidRDefault="00B05DDC" w:rsidP="009E1613">
      <w:pPr>
        <w:suppressAutoHyphens w:val="0"/>
        <w:ind w:left="720" w:hanging="720"/>
        <w:rPr>
          <w:rFonts w:ascii="Times New Roman" w:eastAsia="Times New Roman" w:hAnsi="Times New Roman" w:cs="Times New Roman"/>
          <w:lang w:eastAsia="en-US"/>
        </w:rPr>
      </w:pPr>
    </w:p>
    <w:p w14:paraId="18B60183" w14:textId="77777777" w:rsidR="0055180A" w:rsidRDefault="0055180A" w:rsidP="009E1613">
      <w:pPr>
        <w:suppressAutoHyphens w:val="0"/>
        <w:ind w:left="720" w:hanging="720"/>
        <w:rPr>
          <w:rFonts w:ascii="Times New Roman" w:eastAsia="Times New Roman" w:hAnsi="Times New Roman" w:cs="Times New Roman"/>
          <w:lang w:eastAsia="en-US"/>
        </w:rPr>
      </w:pPr>
    </w:p>
    <w:p w14:paraId="06036165" w14:textId="3045BD03" w:rsidR="00B05DDC" w:rsidRDefault="00B05DDC" w:rsidP="009E1613">
      <w:pPr>
        <w:suppressAutoHyphens w:val="0"/>
        <w:ind w:left="720" w:hanging="720"/>
        <w:rPr>
          <w:rFonts w:ascii="Times New Roman" w:eastAsia="Times New Roman" w:hAnsi="Times New Roman" w:cs="Times New Roman"/>
          <w:lang w:eastAsia="en-US"/>
        </w:rPr>
      </w:pPr>
      <w:r>
        <w:rPr>
          <w:rFonts w:ascii="Times New Roman" w:eastAsia="Times New Roman" w:hAnsi="Times New Roman" w:cs="Times New Roman"/>
          <w:lang w:eastAsia="en-US"/>
        </w:rPr>
        <w:t>Steph</w:t>
      </w:r>
      <w:r w:rsidR="003E717D">
        <w:rPr>
          <w:rFonts w:ascii="Times New Roman" w:eastAsia="Times New Roman" w:hAnsi="Times New Roman" w:cs="Times New Roman"/>
          <w:lang w:eastAsia="en-US"/>
        </w:rPr>
        <w:t>e</w:t>
      </w:r>
      <w:r>
        <w:rPr>
          <w:rFonts w:ascii="Times New Roman" w:eastAsia="Times New Roman" w:hAnsi="Times New Roman" w:cs="Times New Roman"/>
          <w:lang w:eastAsia="en-US"/>
        </w:rPr>
        <w:t>n Marshall:</w:t>
      </w:r>
    </w:p>
    <w:p w14:paraId="785F186A" w14:textId="27B85074"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2:  What skill/strength do you think this teammate demonstrated, consistently?</w:t>
      </w:r>
    </w:p>
    <w:p w14:paraId="64F347C8" w14:textId="051A2D49"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Stephen speaks for himself again. A heavy hitter and great coder. Smart kid. </w:t>
      </w:r>
    </w:p>
    <w:p w14:paraId="7338A1D3" w14:textId="5847F1E8"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3: What skill should this person work on to be a better software developer?</w:t>
      </w:r>
    </w:p>
    <w:p w14:paraId="5B182773" w14:textId="20880207"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He was a great team leader and really unified us, could’ve given a little bit more direct orders instead of letting us run so free maybe though. </w:t>
      </w:r>
    </w:p>
    <w:p w14:paraId="5EA51DA7" w14:textId="1CC27DD8"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4: Would you work with this teammate or suggest them for hire </w:t>
      </w:r>
      <w:r w:rsidRPr="00B05DDC">
        <w:rPr>
          <w:rFonts w:eastAsia="Times New Roman" w:cstheme="minorHAnsi"/>
          <w:strike/>
          <w:color w:val="000000" w:themeColor="text1"/>
          <w:spacing w:val="3"/>
          <w:lang w:eastAsia="en-US"/>
        </w:rPr>
        <w:t>(fire)</w:t>
      </w:r>
      <w:r w:rsidRPr="00B05DDC">
        <w:rPr>
          <w:rFonts w:eastAsia="Times New Roman" w:cstheme="minorHAnsi"/>
          <w:color w:val="000000" w:themeColor="text1"/>
          <w:spacing w:val="3"/>
          <w:lang w:eastAsia="en-US"/>
        </w:rPr>
        <w:t> at a place you worked?</w:t>
      </w:r>
    </w:p>
    <w:p w14:paraId="6C627CE4" w14:textId="6401B22E"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100%. No explanation needed. Great coder. </w:t>
      </w:r>
    </w:p>
    <w:p w14:paraId="513BA613" w14:textId="1964B118" w:rsidR="00B05DDC" w:rsidRDefault="00B05DDC" w:rsidP="009E1613">
      <w:pPr>
        <w:suppressAutoHyphens w:val="0"/>
        <w:ind w:left="720" w:hanging="720"/>
        <w:rPr>
          <w:rFonts w:ascii="Times New Roman" w:eastAsia="Times New Roman" w:hAnsi="Times New Roman" w:cs="Times New Roman"/>
          <w:lang w:eastAsia="en-US"/>
        </w:rPr>
      </w:pPr>
    </w:p>
    <w:p w14:paraId="46EAA987" w14:textId="77777777" w:rsidR="0055180A" w:rsidRDefault="0055180A" w:rsidP="009E1613">
      <w:pPr>
        <w:suppressAutoHyphens w:val="0"/>
        <w:ind w:left="720" w:hanging="720"/>
        <w:rPr>
          <w:rFonts w:ascii="Times New Roman" w:eastAsia="Times New Roman" w:hAnsi="Times New Roman" w:cs="Times New Roman"/>
          <w:lang w:eastAsia="en-US"/>
        </w:rPr>
      </w:pPr>
      <w:bookmarkStart w:id="0" w:name="_GoBack"/>
      <w:bookmarkEnd w:id="0"/>
    </w:p>
    <w:p w14:paraId="236B7465" w14:textId="7F6F6F33" w:rsidR="00B05DDC" w:rsidRDefault="00B05DDC" w:rsidP="00B05DDC">
      <w:pPr>
        <w:suppressAutoHyphens w:val="0"/>
        <w:ind w:left="720" w:hanging="72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Jesse Squires: </w:t>
      </w:r>
    </w:p>
    <w:p w14:paraId="2418CDC9" w14:textId="301D6D32"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2:  What skill/strength do you think this teammate demonstrated, consistently?</w:t>
      </w:r>
    </w:p>
    <w:p w14:paraId="73F2F2E0" w14:textId="567D80F9"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lastRenderedPageBreak/>
        <w:tab/>
        <w:t xml:space="preserve">I think Jesse is a stealthier heavy hitter. I think he’s a great coder but a little shy and not great at showing off his skills. I didn’t work with him too much but he seemed to be a big helper with the code and I believe he helped Nathan a bit with the box/platform construction. </w:t>
      </w:r>
    </w:p>
    <w:p w14:paraId="669B6A5D" w14:textId="2667F5E6"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3: What skill should this person work on to be a better software developer?</w:t>
      </w:r>
    </w:p>
    <w:p w14:paraId="7D5137B7" w14:textId="609E6FE6"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Confidence in his code, and really showing his skills off more. Making himself known. </w:t>
      </w:r>
    </w:p>
    <w:p w14:paraId="734C6386" w14:textId="3937A8E4" w:rsidR="00B05DDC" w:rsidRDefault="00B05DDC"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sidRPr="00B05DDC">
        <w:rPr>
          <w:rFonts w:eastAsia="Times New Roman" w:cstheme="minorHAnsi"/>
          <w:color w:val="000000" w:themeColor="text1"/>
          <w:spacing w:val="3"/>
          <w:lang w:eastAsia="en-US"/>
        </w:rPr>
        <w:t>Question 4: Would you work with this teammate or suggest them for hire </w:t>
      </w:r>
      <w:r w:rsidRPr="00B05DDC">
        <w:rPr>
          <w:rFonts w:eastAsia="Times New Roman" w:cstheme="minorHAnsi"/>
          <w:strike/>
          <w:color w:val="000000" w:themeColor="text1"/>
          <w:spacing w:val="3"/>
          <w:lang w:eastAsia="en-US"/>
        </w:rPr>
        <w:t>(fire)</w:t>
      </w:r>
      <w:r w:rsidRPr="00B05DDC">
        <w:rPr>
          <w:rFonts w:eastAsia="Times New Roman" w:cstheme="minorHAnsi"/>
          <w:color w:val="000000" w:themeColor="text1"/>
          <w:spacing w:val="3"/>
          <w:lang w:eastAsia="en-US"/>
        </w:rPr>
        <w:t> at a place you worked?</w:t>
      </w:r>
    </w:p>
    <w:p w14:paraId="2757009B" w14:textId="0503B3F8" w:rsidR="003E717D" w:rsidRPr="00B05DDC" w:rsidRDefault="003E717D" w:rsidP="00B05DDC">
      <w:pPr>
        <w:shd w:val="clear" w:color="auto" w:fill="FFFFFF"/>
        <w:suppressAutoHyphens w:val="0"/>
        <w:spacing w:before="120" w:after="240" w:line="240" w:lineRule="auto"/>
        <w:ind w:firstLine="0"/>
        <w:rPr>
          <w:rFonts w:eastAsia="Times New Roman" w:cstheme="minorHAnsi"/>
          <w:color w:val="000000" w:themeColor="text1"/>
          <w:spacing w:val="3"/>
          <w:lang w:eastAsia="en-US"/>
        </w:rPr>
      </w:pPr>
      <w:r>
        <w:rPr>
          <w:rFonts w:eastAsia="Times New Roman" w:cstheme="minorHAnsi"/>
          <w:color w:val="000000" w:themeColor="text1"/>
          <w:spacing w:val="3"/>
          <w:lang w:eastAsia="en-US"/>
        </w:rPr>
        <w:tab/>
        <w:t xml:space="preserve">Love the chance to. He does seem very capable and smart and committed. Don’t know if I got a great picture with the small amount I worked with him but from what little I did see from him he seemed very proficient. </w:t>
      </w:r>
    </w:p>
    <w:p w14:paraId="7109E811" w14:textId="77777777" w:rsidR="00B05DDC" w:rsidRPr="009E1613" w:rsidRDefault="00B05DDC" w:rsidP="00B05DDC">
      <w:pPr>
        <w:suppressAutoHyphens w:val="0"/>
        <w:ind w:left="720" w:hanging="720"/>
        <w:rPr>
          <w:rFonts w:ascii="Times New Roman" w:eastAsia="Times New Roman" w:hAnsi="Times New Roman" w:cs="Times New Roman"/>
          <w:lang w:eastAsia="en-US"/>
        </w:rPr>
      </w:pPr>
    </w:p>
    <w:sectPr w:rsidR="00B05DDC" w:rsidRPr="009E161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10F8B" w14:textId="77777777" w:rsidR="001C73DC" w:rsidRDefault="001C73DC">
      <w:pPr>
        <w:spacing w:line="240" w:lineRule="auto"/>
      </w:pPr>
      <w:r>
        <w:separator/>
      </w:r>
    </w:p>
  </w:endnote>
  <w:endnote w:type="continuationSeparator" w:id="0">
    <w:p w14:paraId="32B2E096" w14:textId="77777777" w:rsidR="001C73DC" w:rsidRDefault="001C7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7B782" w14:textId="77777777" w:rsidR="001C73DC" w:rsidRDefault="001C73DC">
      <w:pPr>
        <w:spacing w:line="240" w:lineRule="auto"/>
      </w:pPr>
      <w:r>
        <w:separator/>
      </w:r>
    </w:p>
  </w:footnote>
  <w:footnote w:type="continuationSeparator" w:id="0">
    <w:p w14:paraId="4960194D" w14:textId="77777777" w:rsidR="001C73DC" w:rsidRDefault="001C73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7177" w14:textId="77777777" w:rsidR="00080C97" w:rsidRDefault="001C73DC">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783B" w14:textId="77777777" w:rsidR="00080C97" w:rsidRDefault="001C73DC">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DE2E6C"/>
    <w:multiLevelType w:val="hybridMultilevel"/>
    <w:tmpl w:val="18F2583E"/>
    <w:lvl w:ilvl="0" w:tplc="FC6C5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1"/>
  </w:num>
  <w:num w:numId="16">
    <w:abstractNumId w:val="1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7271A"/>
    <w:rsid w:val="00080C97"/>
    <w:rsid w:val="00151BFD"/>
    <w:rsid w:val="001C73DC"/>
    <w:rsid w:val="001F17B6"/>
    <w:rsid w:val="00297CD8"/>
    <w:rsid w:val="003075BE"/>
    <w:rsid w:val="0034643D"/>
    <w:rsid w:val="00375072"/>
    <w:rsid w:val="003C2E97"/>
    <w:rsid w:val="003E717D"/>
    <w:rsid w:val="003E748F"/>
    <w:rsid w:val="00453BEE"/>
    <w:rsid w:val="004676AC"/>
    <w:rsid w:val="004C03EA"/>
    <w:rsid w:val="004C55FB"/>
    <w:rsid w:val="004F4936"/>
    <w:rsid w:val="0055180A"/>
    <w:rsid w:val="005A022F"/>
    <w:rsid w:val="005C37F7"/>
    <w:rsid w:val="005E7473"/>
    <w:rsid w:val="006A64A8"/>
    <w:rsid w:val="006B224C"/>
    <w:rsid w:val="006C3AB1"/>
    <w:rsid w:val="006D36B4"/>
    <w:rsid w:val="00703ACC"/>
    <w:rsid w:val="007164EC"/>
    <w:rsid w:val="00750821"/>
    <w:rsid w:val="007A1044"/>
    <w:rsid w:val="007D4B2F"/>
    <w:rsid w:val="007F25DD"/>
    <w:rsid w:val="00835B79"/>
    <w:rsid w:val="00843423"/>
    <w:rsid w:val="0084596B"/>
    <w:rsid w:val="00894BCE"/>
    <w:rsid w:val="008C34BD"/>
    <w:rsid w:val="00917650"/>
    <w:rsid w:val="00954359"/>
    <w:rsid w:val="00965112"/>
    <w:rsid w:val="00973178"/>
    <w:rsid w:val="009B201E"/>
    <w:rsid w:val="009D09AD"/>
    <w:rsid w:val="009D2ED3"/>
    <w:rsid w:val="009E1613"/>
    <w:rsid w:val="00A321F7"/>
    <w:rsid w:val="00A67659"/>
    <w:rsid w:val="00AB1E45"/>
    <w:rsid w:val="00AF33CF"/>
    <w:rsid w:val="00AF5A0E"/>
    <w:rsid w:val="00B05DDC"/>
    <w:rsid w:val="00B82F8F"/>
    <w:rsid w:val="00B859E0"/>
    <w:rsid w:val="00B97882"/>
    <w:rsid w:val="00BD3A4E"/>
    <w:rsid w:val="00BE0EFA"/>
    <w:rsid w:val="00C04C52"/>
    <w:rsid w:val="00C26420"/>
    <w:rsid w:val="00C64CD8"/>
    <w:rsid w:val="00C653B8"/>
    <w:rsid w:val="00CC325C"/>
    <w:rsid w:val="00CD3F71"/>
    <w:rsid w:val="00CD599C"/>
    <w:rsid w:val="00D1485A"/>
    <w:rsid w:val="00DE3EC8"/>
    <w:rsid w:val="00DF5BE5"/>
    <w:rsid w:val="00E030A9"/>
    <w:rsid w:val="00E05559"/>
    <w:rsid w:val="00E10B48"/>
    <w:rsid w:val="00EC1355"/>
    <w:rsid w:val="00EC2FE4"/>
    <w:rsid w:val="00ED715C"/>
    <w:rsid w:val="00F12BF8"/>
    <w:rsid w:val="00FB16C0"/>
    <w:rsid w:val="00FD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BDA4"/>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843423"/>
    <w:pPr>
      <w:ind w:left="720"/>
      <w:contextualSpacing/>
    </w:pPr>
  </w:style>
  <w:style w:type="character" w:styleId="Hyperlink">
    <w:name w:val="Hyperlink"/>
    <w:basedOn w:val="DefaultParagraphFont"/>
    <w:uiPriority w:val="99"/>
    <w:unhideWhenUsed/>
    <w:rsid w:val="003C2E97"/>
    <w:rPr>
      <w:color w:val="5F5F5F" w:themeColor="hyperlink"/>
      <w:u w:val="single"/>
    </w:rPr>
  </w:style>
  <w:style w:type="character" w:styleId="UnresolvedMention">
    <w:name w:val="Unresolved Mention"/>
    <w:basedOn w:val="DefaultParagraphFont"/>
    <w:uiPriority w:val="99"/>
    <w:semiHidden/>
    <w:unhideWhenUsed/>
    <w:rsid w:val="003C2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5313831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74622746">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3496086">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5284036">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5883491">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1F706F"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1F706F"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08265E"/>
    <w:rsid w:val="00117EFA"/>
    <w:rsid w:val="00174D0D"/>
    <w:rsid w:val="001F706F"/>
    <w:rsid w:val="002A7B61"/>
    <w:rsid w:val="005E30E2"/>
    <w:rsid w:val="009B5D83"/>
    <w:rsid w:val="00A0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51EC9-A708-A642-BC48-58F2C2FD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136</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37</cp:revision>
  <dcterms:created xsi:type="dcterms:W3CDTF">2021-08-27T16:00:00Z</dcterms:created>
  <dcterms:modified xsi:type="dcterms:W3CDTF">2021-12-15T23:23:00Z</dcterms:modified>
</cp:coreProperties>
</file>