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11E02" w14:textId="7E0DAB69" w:rsidR="00080C97" w:rsidRPr="00750821" w:rsidRDefault="00CD3F71" w:rsidP="00750821">
      <w:pPr>
        <w:pStyle w:val="NoSpacing"/>
        <w:rPr>
          <w:rFonts w:cstheme="minorHAnsi"/>
        </w:rPr>
      </w:pPr>
      <w:r w:rsidRPr="00750821">
        <w:rPr>
          <w:rFonts w:cstheme="minorHAnsi"/>
        </w:rPr>
        <w:t>Jackson Warren</w:t>
      </w:r>
      <w:r w:rsidR="009D09AD">
        <w:rPr>
          <w:rFonts w:cstheme="minorHAnsi"/>
        </w:rPr>
        <w:t xml:space="preserve"> and Karson </w:t>
      </w:r>
      <w:proofErr w:type="spellStart"/>
      <w:r w:rsidR="009D09AD">
        <w:rPr>
          <w:rFonts w:cstheme="minorHAnsi"/>
        </w:rPr>
        <w:t>Fye</w:t>
      </w:r>
      <w:proofErr w:type="spellEnd"/>
      <w:r w:rsidR="009D09AD">
        <w:rPr>
          <w:rFonts w:cstheme="minorHAnsi"/>
        </w:rPr>
        <w:t xml:space="preserve"> </w:t>
      </w:r>
    </w:p>
    <w:p w14:paraId="52F903A6" w14:textId="1D20A9EC" w:rsidR="00080C97" w:rsidRPr="00750821" w:rsidRDefault="00C04C52" w:rsidP="00750821">
      <w:pPr>
        <w:pStyle w:val="NoSpacing"/>
        <w:rPr>
          <w:rFonts w:cstheme="minorHAnsi"/>
        </w:rPr>
      </w:pPr>
      <w:r w:rsidRPr="00750821">
        <w:rPr>
          <w:rFonts w:cstheme="minorHAnsi"/>
        </w:rPr>
        <w:t>Karl Castleton</w:t>
      </w:r>
    </w:p>
    <w:p w14:paraId="4C1A3EBB" w14:textId="6BE9A479" w:rsidR="007D4B2F" w:rsidRPr="00750821" w:rsidRDefault="00CD3F71" w:rsidP="00750821">
      <w:pPr>
        <w:pStyle w:val="NoSpacing"/>
        <w:rPr>
          <w:rFonts w:cstheme="minorHAnsi"/>
        </w:rPr>
      </w:pPr>
      <w:r w:rsidRPr="00750821">
        <w:rPr>
          <w:rFonts w:cstheme="minorHAnsi"/>
        </w:rPr>
        <w:t xml:space="preserve">CSCI </w:t>
      </w:r>
      <w:r w:rsidR="00C04C52" w:rsidRPr="00750821">
        <w:rPr>
          <w:rFonts w:cstheme="minorHAnsi"/>
        </w:rPr>
        <w:t>470</w:t>
      </w:r>
    </w:p>
    <w:p w14:paraId="2DB3D3BD" w14:textId="77777777" w:rsidR="00750821" w:rsidRPr="00750821" w:rsidRDefault="00750821" w:rsidP="00750821">
      <w:pPr>
        <w:suppressAutoHyphens w:val="0"/>
        <w:ind w:firstLine="0"/>
        <w:jc w:val="center"/>
        <w:rPr>
          <w:rFonts w:eastAsia="Times New Roman" w:cstheme="minorHAnsi"/>
          <w:color w:val="000000" w:themeColor="text1"/>
          <w:lang w:eastAsia="en-US"/>
        </w:rPr>
      </w:pPr>
      <w:r w:rsidRPr="00750821">
        <w:rPr>
          <w:rFonts w:eastAsia="Times New Roman" w:cstheme="minorHAnsi"/>
          <w:color w:val="000000" w:themeColor="text1"/>
          <w:spacing w:val="3"/>
          <w:shd w:val="clear" w:color="auto" w:fill="FFFFFF"/>
          <w:lang w:eastAsia="en-US"/>
        </w:rPr>
        <w:t>Group Discussion of Processes for your chosen operating system</w:t>
      </w:r>
    </w:p>
    <w:p w14:paraId="31DE74AC" w14:textId="244D3213" w:rsidR="00BE0EFA" w:rsidRDefault="00BE0EFA" w:rsidP="00750821">
      <w:pPr>
        <w:pStyle w:val="Title"/>
        <w:rPr>
          <w:rFonts w:asciiTheme="minorHAnsi" w:hAnsiTheme="minorHAnsi" w:cstheme="minorHAnsi"/>
        </w:rPr>
      </w:pPr>
    </w:p>
    <w:p w14:paraId="4086C271" w14:textId="717FAEEE" w:rsidR="003C2E97" w:rsidRDefault="005C37F7" w:rsidP="003C2E97">
      <w:r>
        <w:t>Fu</w:t>
      </w:r>
      <w:r w:rsidR="004C03EA">
        <w:t xml:space="preserve">chsia is a </w:t>
      </w:r>
      <w:r w:rsidR="00A321F7">
        <w:t>newer operating system</w:t>
      </w:r>
      <w:r w:rsidR="004C03EA">
        <w:t xml:space="preserve">, based off the new kernel called “Zircon”. </w:t>
      </w:r>
      <w:r w:rsidR="007F25DD">
        <w:t xml:space="preserve">When looking directly at the processes of Fuchsia and Linux, the two operating systems are actually quite similar. </w:t>
      </w:r>
      <w:r w:rsidR="004C03EA">
        <w:t xml:space="preserve"> </w:t>
      </w:r>
      <w:r w:rsidR="00A321F7">
        <w:t xml:space="preserve">They both obviously serve the purpose of carrying out programs </w:t>
      </w:r>
      <w:r w:rsidR="00453BEE">
        <w:t xml:space="preserve">given a </w:t>
      </w:r>
      <w:r w:rsidR="004C55FB">
        <w:t>set of instructions</w:t>
      </w:r>
      <w:r w:rsidR="00453BEE">
        <w:t xml:space="preserve"> that will be executed by one or more threads. </w:t>
      </w:r>
    </w:p>
    <w:p w14:paraId="4A66E2C3" w14:textId="7425DEEA" w:rsidR="00E05559" w:rsidRDefault="00E05559" w:rsidP="00E05559">
      <w:r>
        <w:t xml:space="preserve">With Zircon, processes are </w:t>
      </w:r>
      <w:r w:rsidR="00CD599C">
        <w:t>natively</w:t>
      </w:r>
      <w:bookmarkStart w:id="0" w:name="_GoBack"/>
      <w:bookmarkEnd w:id="0"/>
      <w:r>
        <w:t xml:space="preserve"> created with the function </w:t>
      </w:r>
      <w:proofErr w:type="spellStart"/>
      <w:r>
        <w:t>zx_process_create</w:t>
      </w:r>
      <w:proofErr w:type="spellEnd"/>
      <w:r>
        <w:t xml:space="preserve"> and requires a job to run it. Jobs handle processes and a single process requires one job for it to run, while a job can run multiple processes at one time. In Zircon, a process is a container object for handles, virtual memory address regions, and threads.</w:t>
      </w:r>
      <w:r>
        <w:t xml:space="preserve"> </w:t>
      </w:r>
      <w:r>
        <w:t xml:space="preserve">Handles used by Zircon serve as a connector for processes to particular kernel objects.  To create a process, a handle is made that moves into the kernel space and creates a kernel object which is then linked back to the process in the user space with another handle. Zircon also utilizes virtual memory, like many operating systems. Virtual Memory Address Regions (VMARs) are virtualized address space that the process can use and reallocate for its uses. Both the </w:t>
      </w:r>
      <w:proofErr w:type="spellStart"/>
      <w:r>
        <w:t>kernelspace</w:t>
      </w:r>
      <w:proofErr w:type="spellEnd"/>
      <w:r>
        <w:t xml:space="preserve"> and </w:t>
      </w:r>
      <w:proofErr w:type="spellStart"/>
      <w:r>
        <w:t>userspace</w:t>
      </w:r>
      <w:proofErr w:type="spellEnd"/>
      <w:r>
        <w:t xml:space="preserve"> can use this to allocate memory given an address space.</w:t>
      </w:r>
      <w:r>
        <w:t xml:space="preserve"> </w:t>
      </w:r>
      <w:r>
        <w:t>Lastly, Zircon uses threads, which is to be expected for operating systems these days.  A thread in Zircon is also an object which is a representation for being able to utilize a share of the CPU for a process’s execution.</w:t>
      </w:r>
    </w:p>
    <w:p w14:paraId="1176C8A3" w14:textId="38B9C94B" w:rsidR="006B224C" w:rsidRDefault="006B224C" w:rsidP="003C2E97">
      <w:r>
        <w:lastRenderedPageBreak/>
        <w:t xml:space="preserve">At a higher level, processes are owned by “jobs”, which serves as a process connector, creating a singular job composes of multiple processes. </w:t>
      </w:r>
      <w:r w:rsidR="001F17B6">
        <w:t xml:space="preserve">So, </w:t>
      </w:r>
      <w:r w:rsidR="006D36B4">
        <w:t>when it comes to structure, the system will have jobs, composed of one or more processes, composed of one or more threads.</w:t>
      </w:r>
    </w:p>
    <w:p w14:paraId="4A6C0382" w14:textId="428C6703" w:rsidR="006D36B4" w:rsidRDefault="006D36B4" w:rsidP="003C2E97">
      <w:r>
        <w:t xml:space="preserve">Comparing this basic structure to Linux, </w:t>
      </w:r>
      <w:proofErr w:type="spellStart"/>
      <w:r>
        <w:t>Fuschia</w:t>
      </w:r>
      <w:proofErr w:type="spellEnd"/>
      <w:r>
        <w:t xml:space="preserve"> is quite similar when it comes to structure and use. </w:t>
      </w:r>
      <w:r w:rsidR="00E05559">
        <w:t xml:space="preserve">They both have </w:t>
      </w:r>
      <w:r w:rsidR="006C3AB1">
        <w:t xml:space="preserve">a similar hierarchy, as mentioned previously: Jobs – Processes – Threads. In addition, </w:t>
      </w:r>
      <w:r w:rsidR="00297CD8">
        <w:t xml:space="preserve">Linux and </w:t>
      </w:r>
      <w:proofErr w:type="spellStart"/>
      <w:r w:rsidR="00297CD8">
        <w:t>Fuschia</w:t>
      </w:r>
      <w:proofErr w:type="spellEnd"/>
      <w:r w:rsidR="00297CD8">
        <w:t xml:space="preserve"> mirror each other with </w:t>
      </w:r>
      <w:r w:rsidR="006C3AB1">
        <w:t xml:space="preserve">how they operate handles, </w:t>
      </w:r>
      <w:r w:rsidR="00297CD8">
        <w:t xml:space="preserve">how they access memory, </w:t>
      </w:r>
      <w:r w:rsidR="00CC325C">
        <w:t>and their</w:t>
      </w:r>
      <w:r w:rsidR="006C3AB1">
        <w:t xml:space="preserve"> </w:t>
      </w:r>
      <w:r w:rsidR="00297CD8">
        <w:t xml:space="preserve">use of threads. </w:t>
      </w:r>
      <w:r w:rsidR="006C3AB1">
        <w:t xml:space="preserve">Overall, they are very similar systems, including on the processing level. </w:t>
      </w:r>
    </w:p>
    <w:p w14:paraId="45E6F46E" w14:textId="007B3E7A" w:rsidR="003C2E97" w:rsidRDefault="003C2E97" w:rsidP="003C2E97"/>
    <w:p w14:paraId="1318798F" w14:textId="2CFC0F02" w:rsidR="008C34BD" w:rsidRDefault="008C34BD" w:rsidP="003C2E97"/>
    <w:p w14:paraId="5CD89D93" w14:textId="7D21EA6D" w:rsidR="008C34BD" w:rsidRDefault="008C34BD" w:rsidP="003C2E97"/>
    <w:p w14:paraId="192B4DD6" w14:textId="2D55D67F" w:rsidR="008C34BD" w:rsidRDefault="008C34BD" w:rsidP="003C2E97"/>
    <w:p w14:paraId="5112921D" w14:textId="77777777" w:rsidR="008C34BD" w:rsidRPr="003C2E97" w:rsidRDefault="008C34BD" w:rsidP="003C2E97"/>
    <w:p w14:paraId="25755F9E" w14:textId="06DE4F02" w:rsidR="00750821" w:rsidRDefault="00750821" w:rsidP="00750821"/>
    <w:p w14:paraId="1989A438" w14:textId="028AAAC9" w:rsidR="009E1613" w:rsidRDefault="009E1613" w:rsidP="00750821">
      <w:r>
        <w:t xml:space="preserve">References: </w:t>
      </w:r>
    </w:p>
    <w:p w14:paraId="1CC69D1D" w14:textId="2100DA69" w:rsidR="009E1613" w:rsidRPr="009E1613" w:rsidRDefault="009E1613" w:rsidP="009E1613">
      <w:pPr>
        <w:suppressAutoHyphens w:val="0"/>
        <w:ind w:left="720" w:hanging="720"/>
        <w:rPr>
          <w:rFonts w:ascii="Times New Roman" w:eastAsia="Times New Roman" w:hAnsi="Times New Roman" w:cs="Times New Roman"/>
          <w:lang w:eastAsia="en-US"/>
        </w:rPr>
      </w:pPr>
      <w:r w:rsidRPr="009E1613">
        <w:rPr>
          <w:rFonts w:ascii="Times New Roman" w:eastAsia="Times New Roman" w:hAnsi="Times New Roman" w:cs="Times New Roman"/>
          <w:i/>
          <w:iCs/>
          <w:lang w:eastAsia="en-US"/>
        </w:rPr>
        <w:t>Process |</w:t>
      </w:r>
      <w:r w:rsidRPr="009E1613">
        <w:rPr>
          <w:rFonts w:ascii="Times New Roman" w:eastAsia="Times New Roman" w:hAnsi="Times New Roman" w:cs="Times New Roman"/>
          <w:lang w:eastAsia="en-US"/>
        </w:rPr>
        <w:t>. (2021). Fuchsia. https://fuchsia.dev/fuchsia-src/reference/kernel_objects/process</w:t>
      </w:r>
    </w:p>
    <w:sectPr w:rsidR="009E1613" w:rsidRPr="009E161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FCA00" w14:textId="77777777" w:rsidR="0084596B" w:rsidRDefault="0084596B">
      <w:pPr>
        <w:spacing w:line="240" w:lineRule="auto"/>
      </w:pPr>
      <w:r>
        <w:separator/>
      </w:r>
    </w:p>
  </w:endnote>
  <w:endnote w:type="continuationSeparator" w:id="0">
    <w:p w14:paraId="2D045483" w14:textId="77777777" w:rsidR="0084596B" w:rsidRDefault="00845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B604F" w14:textId="77777777" w:rsidR="0084596B" w:rsidRDefault="0084596B">
      <w:pPr>
        <w:spacing w:line="240" w:lineRule="auto"/>
      </w:pPr>
      <w:r>
        <w:separator/>
      </w:r>
    </w:p>
  </w:footnote>
  <w:footnote w:type="continuationSeparator" w:id="0">
    <w:p w14:paraId="1EC546F5" w14:textId="77777777" w:rsidR="0084596B" w:rsidRDefault="008459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67177" w14:textId="77777777" w:rsidR="00080C97" w:rsidRDefault="0084596B">
    <w:pPr>
      <w:pStyle w:val="Header"/>
    </w:pPr>
    <w:sdt>
      <w:sdtPr>
        <w:alias w:val="Last Name:"/>
        <w:tag w:val="Last Name:"/>
        <w:id w:val="1658178901"/>
        <w:placeholder>
          <w:docPart w:val="516AC84969D6064ABB0476D45561C3F0"/>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1783B" w14:textId="77777777" w:rsidR="00080C97" w:rsidRDefault="0084596B">
    <w:pPr>
      <w:pStyle w:val="Header"/>
    </w:pPr>
    <w:sdt>
      <w:sdtPr>
        <w:alias w:val="Last Name:"/>
        <w:tag w:val="Last Name:"/>
        <w:id w:val="-348181431"/>
        <w:placeholder>
          <w:docPart w:val="A1C029EDF3223E4AB366502026A0D2E7"/>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DE2E6C"/>
    <w:multiLevelType w:val="hybridMultilevel"/>
    <w:tmpl w:val="18F2583E"/>
    <w:lvl w:ilvl="0" w:tplc="FC6C5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1"/>
  </w:num>
  <w:num w:numId="16">
    <w:abstractNumId w:val="13"/>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71"/>
    <w:rsid w:val="0007271A"/>
    <w:rsid w:val="00080C97"/>
    <w:rsid w:val="00151BFD"/>
    <w:rsid w:val="001F17B6"/>
    <w:rsid w:val="00297CD8"/>
    <w:rsid w:val="0034643D"/>
    <w:rsid w:val="00375072"/>
    <w:rsid w:val="003C2E97"/>
    <w:rsid w:val="003E748F"/>
    <w:rsid w:val="00453BEE"/>
    <w:rsid w:val="004676AC"/>
    <w:rsid w:val="004C03EA"/>
    <w:rsid w:val="004C55FB"/>
    <w:rsid w:val="004F4936"/>
    <w:rsid w:val="005A022F"/>
    <w:rsid w:val="005C37F7"/>
    <w:rsid w:val="005E7473"/>
    <w:rsid w:val="006A64A8"/>
    <w:rsid w:val="006B224C"/>
    <w:rsid w:val="006C3AB1"/>
    <w:rsid w:val="006D36B4"/>
    <w:rsid w:val="00703ACC"/>
    <w:rsid w:val="007164EC"/>
    <w:rsid w:val="00750821"/>
    <w:rsid w:val="007A1044"/>
    <w:rsid w:val="007D4B2F"/>
    <w:rsid w:val="007F25DD"/>
    <w:rsid w:val="00843423"/>
    <w:rsid w:val="0084596B"/>
    <w:rsid w:val="00894BCE"/>
    <w:rsid w:val="008C34BD"/>
    <w:rsid w:val="00917650"/>
    <w:rsid w:val="00954359"/>
    <w:rsid w:val="00965112"/>
    <w:rsid w:val="00973178"/>
    <w:rsid w:val="009B201E"/>
    <w:rsid w:val="009D09AD"/>
    <w:rsid w:val="009D2ED3"/>
    <w:rsid w:val="009E1613"/>
    <w:rsid w:val="00A321F7"/>
    <w:rsid w:val="00A67659"/>
    <w:rsid w:val="00AB1E45"/>
    <w:rsid w:val="00AF33CF"/>
    <w:rsid w:val="00AF5A0E"/>
    <w:rsid w:val="00B82F8F"/>
    <w:rsid w:val="00B859E0"/>
    <w:rsid w:val="00BD3A4E"/>
    <w:rsid w:val="00BE0EFA"/>
    <w:rsid w:val="00C04C52"/>
    <w:rsid w:val="00C26420"/>
    <w:rsid w:val="00C64CD8"/>
    <w:rsid w:val="00C653B8"/>
    <w:rsid w:val="00CC325C"/>
    <w:rsid w:val="00CD3F71"/>
    <w:rsid w:val="00CD599C"/>
    <w:rsid w:val="00D1485A"/>
    <w:rsid w:val="00DE3EC8"/>
    <w:rsid w:val="00DF5BE5"/>
    <w:rsid w:val="00E05559"/>
    <w:rsid w:val="00E10B48"/>
    <w:rsid w:val="00EC1355"/>
    <w:rsid w:val="00EC2FE4"/>
    <w:rsid w:val="00ED715C"/>
    <w:rsid w:val="00F12BF8"/>
    <w:rsid w:val="00FB16C0"/>
    <w:rsid w:val="00FD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BDA4"/>
  <w15:chartTrackingRefBased/>
  <w15:docId w15:val="{09971198-94A8-5047-AB15-B782FADD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843423"/>
    <w:pPr>
      <w:ind w:left="720"/>
      <w:contextualSpacing/>
    </w:pPr>
  </w:style>
  <w:style w:type="character" w:styleId="Hyperlink">
    <w:name w:val="Hyperlink"/>
    <w:basedOn w:val="DefaultParagraphFont"/>
    <w:uiPriority w:val="99"/>
    <w:unhideWhenUsed/>
    <w:rsid w:val="003C2E97"/>
    <w:rPr>
      <w:color w:val="5F5F5F" w:themeColor="hyperlink"/>
      <w:u w:val="single"/>
    </w:rPr>
  </w:style>
  <w:style w:type="character" w:styleId="UnresolvedMention">
    <w:name w:val="Unresolved Mention"/>
    <w:basedOn w:val="DefaultParagraphFont"/>
    <w:uiPriority w:val="99"/>
    <w:semiHidden/>
    <w:unhideWhenUsed/>
    <w:rsid w:val="003C2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53138315">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74622746">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3496086">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35284036">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sonwarren/Library/Containers/com.microsoft.Word/Data/Library/Application%20Support/Microsoft/Office/16.0/DTS/Search/%7bE014548A-A877-EE4B-90C5-574ACDE47551%7d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C029EDF3223E4AB366502026A0D2E7"/>
        <w:category>
          <w:name w:val="General"/>
          <w:gallery w:val="placeholder"/>
        </w:category>
        <w:types>
          <w:type w:val="bbPlcHdr"/>
        </w:types>
        <w:behaviors>
          <w:behavior w:val="content"/>
        </w:behaviors>
        <w:guid w:val="{977A1E51-9C79-0D40-9689-FF6318977587}"/>
      </w:docPartPr>
      <w:docPartBody>
        <w:p w:rsidR="001F706F" w:rsidRDefault="00174D0D">
          <w:pPr>
            <w:pStyle w:val="A1C029EDF3223E4AB366502026A0D2E7"/>
          </w:pPr>
          <w:r>
            <w:t>Table data</w:t>
          </w:r>
        </w:p>
      </w:docPartBody>
    </w:docPart>
    <w:docPart>
      <w:docPartPr>
        <w:name w:val="516AC84969D6064ABB0476D45561C3F0"/>
        <w:category>
          <w:name w:val="General"/>
          <w:gallery w:val="placeholder"/>
        </w:category>
        <w:types>
          <w:type w:val="bbPlcHdr"/>
        </w:types>
        <w:behaviors>
          <w:behavior w:val="content"/>
        </w:behaviors>
        <w:guid w:val="{4434F4DE-E9B7-964D-A510-3BE727B1AD17}"/>
      </w:docPartPr>
      <w:docPartBody>
        <w:p w:rsidR="001F706F" w:rsidRDefault="00174D0D">
          <w:pPr>
            <w:pStyle w:val="516AC84969D6064ABB0476D45561C3F0"/>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0D"/>
    <w:rsid w:val="0008265E"/>
    <w:rsid w:val="00117EFA"/>
    <w:rsid w:val="00174D0D"/>
    <w:rsid w:val="001F706F"/>
    <w:rsid w:val="002A7B61"/>
    <w:rsid w:val="009B5D83"/>
    <w:rsid w:val="00A0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C02CFD4BA3904C934B8FECE58254A8">
    <w:name w:val="75C02CFD4BA3904C934B8FECE58254A8"/>
  </w:style>
  <w:style w:type="paragraph" w:customStyle="1" w:styleId="F2F69DE2C37F6440AD40FCDDA19BF816">
    <w:name w:val="F2F69DE2C37F6440AD40FCDDA19BF816"/>
  </w:style>
  <w:style w:type="paragraph" w:customStyle="1" w:styleId="43D88DEF7F015841BD2DC7372A042E14">
    <w:name w:val="43D88DEF7F015841BD2DC7372A042E14"/>
  </w:style>
  <w:style w:type="paragraph" w:customStyle="1" w:styleId="BC53A8F3A9930E4CA1FE436FFDC17DD1">
    <w:name w:val="BC53A8F3A9930E4CA1FE436FFDC17DD1"/>
  </w:style>
  <w:style w:type="paragraph" w:customStyle="1" w:styleId="BB87C700AA32884B86ED762DDACE2744">
    <w:name w:val="BB87C700AA32884B86ED762DDACE2744"/>
  </w:style>
  <w:style w:type="paragraph" w:customStyle="1" w:styleId="EB494712F0E7954EB97C469F075C9BE4">
    <w:name w:val="EB494712F0E7954EB97C469F075C9BE4"/>
  </w:style>
  <w:style w:type="character" w:styleId="Emphasis">
    <w:name w:val="Emphasis"/>
    <w:basedOn w:val="DefaultParagraphFont"/>
    <w:uiPriority w:val="3"/>
    <w:qFormat/>
    <w:rPr>
      <w:i/>
      <w:iCs/>
    </w:rPr>
  </w:style>
  <w:style w:type="paragraph" w:customStyle="1" w:styleId="88628C76E0879A49AC3E98BFDD1E2472">
    <w:name w:val="88628C76E0879A49AC3E98BFDD1E2472"/>
  </w:style>
  <w:style w:type="paragraph" w:customStyle="1" w:styleId="D82C48215F7E04479F8F14A8C7EEB177">
    <w:name w:val="D82C48215F7E04479F8F14A8C7EEB177"/>
  </w:style>
  <w:style w:type="paragraph" w:customStyle="1" w:styleId="A50312CDD7C5404BAD7AABE3036DB230">
    <w:name w:val="A50312CDD7C5404BAD7AABE3036DB230"/>
  </w:style>
  <w:style w:type="paragraph" w:customStyle="1" w:styleId="1379D065E7177245A39E015A0E9476E0">
    <w:name w:val="1379D065E7177245A39E015A0E9476E0"/>
  </w:style>
  <w:style w:type="paragraph" w:customStyle="1" w:styleId="BA4A89AF19E8F54689ADBF7CC89B0CC8">
    <w:name w:val="BA4A89AF19E8F54689ADBF7CC89B0CC8"/>
  </w:style>
  <w:style w:type="paragraph" w:customStyle="1" w:styleId="0B962BACB783AF4281C0782303C57E94">
    <w:name w:val="0B962BACB783AF4281C0782303C57E94"/>
  </w:style>
  <w:style w:type="paragraph" w:customStyle="1" w:styleId="93DCB33920D5F24F8B93EBFEC330DA03">
    <w:name w:val="93DCB33920D5F24F8B93EBFEC330DA03"/>
  </w:style>
  <w:style w:type="paragraph" w:customStyle="1" w:styleId="892A12AC7890EF4F9FE65FEB3AA9D0FB">
    <w:name w:val="892A12AC7890EF4F9FE65FEB3AA9D0FB"/>
  </w:style>
  <w:style w:type="paragraph" w:customStyle="1" w:styleId="189BC7BB0480BE47986CEE4DA81B6C53">
    <w:name w:val="189BC7BB0480BE47986CEE4DA81B6C53"/>
  </w:style>
  <w:style w:type="paragraph" w:customStyle="1" w:styleId="A1C029EDF3223E4AB366502026A0D2E7">
    <w:name w:val="A1C029EDF3223E4AB366502026A0D2E7"/>
  </w:style>
  <w:style w:type="paragraph" w:customStyle="1" w:styleId="516AC84969D6064ABB0476D45561C3F0">
    <w:name w:val="516AC84969D6064ABB0476D45561C3F0"/>
  </w:style>
  <w:style w:type="paragraph" w:customStyle="1" w:styleId="94CD776DB84973409DF0F1E8F9EDD4E2">
    <w:name w:val="94CD776DB84973409DF0F1E8F9EDD4E2"/>
  </w:style>
  <w:style w:type="paragraph" w:customStyle="1" w:styleId="0BEDC0960BD3534BB8F02363D86530D1">
    <w:name w:val="0BEDC0960BD3534BB8F02363D86530D1"/>
  </w:style>
  <w:style w:type="paragraph" w:customStyle="1" w:styleId="3F88BF0037310D4F8BEACC34E8403581">
    <w:name w:val="3F88BF0037310D4F8BEACC34E8403581"/>
  </w:style>
  <w:style w:type="paragraph" w:customStyle="1" w:styleId="8C42A4DDD86D04468A356F9FB6090491">
    <w:name w:val="8C42A4DDD86D04468A356F9FB6090491"/>
  </w:style>
  <w:style w:type="paragraph" w:customStyle="1" w:styleId="7595D7D4F849CA428537A47F05E3CB9F">
    <w:name w:val="7595D7D4F849CA428537A47F05E3CB9F"/>
  </w:style>
  <w:style w:type="paragraph" w:customStyle="1" w:styleId="14861AEE1D32054AB87DEBFB2C2608A2">
    <w:name w:val="14861AEE1D32054AB87DEBFB2C2608A2"/>
  </w:style>
  <w:style w:type="paragraph" w:customStyle="1" w:styleId="7439B8F36C0DBB4C97B3877C19357A1B">
    <w:name w:val="7439B8F36C0DBB4C97B3877C19357A1B"/>
  </w:style>
  <w:style w:type="paragraph" w:customStyle="1" w:styleId="0FEEAD51BB3BEF4A90DF47C8AA797277">
    <w:name w:val="0FEEAD51BB3BEF4A90DF47C8AA797277"/>
  </w:style>
  <w:style w:type="paragraph" w:customStyle="1" w:styleId="26101CAAFA57A548B9F955CF6D7925C6">
    <w:name w:val="26101CAAFA57A548B9F955CF6D7925C6"/>
  </w:style>
  <w:style w:type="paragraph" w:customStyle="1" w:styleId="EF08B2A852AB6A47ADBA074933C7ADBC">
    <w:name w:val="EF08B2A852AB6A47ADBA074933C7ADBC"/>
  </w:style>
  <w:style w:type="paragraph" w:customStyle="1" w:styleId="2D6AA3F4FE48FF47A8FA3AA6815D314D">
    <w:name w:val="2D6AA3F4FE48FF47A8FA3AA6815D314D"/>
  </w:style>
  <w:style w:type="paragraph" w:customStyle="1" w:styleId="B6543339EE1BD748B50354CC1B4356ED">
    <w:name w:val="B6543339EE1BD748B50354CC1B4356ED"/>
  </w:style>
  <w:style w:type="paragraph" w:customStyle="1" w:styleId="4F41F4935BD88F4A9B268EF0EE04A57C">
    <w:name w:val="4F41F4935BD88F4A9B268EF0EE04A57C"/>
  </w:style>
  <w:style w:type="paragraph" w:customStyle="1" w:styleId="16C3E6B8CB2D2842B25D4C98171815E1">
    <w:name w:val="16C3E6B8CB2D2842B25D4C981718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Warren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824380-11DB-6243-ADD4-014C78784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{E014548A-A877-EE4B-90C5-574ACDE47551}tf03984841.dotx</Template>
  <TotalTime>101</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34</cp:revision>
  <dcterms:created xsi:type="dcterms:W3CDTF">2021-08-27T16:00:00Z</dcterms:created>
  <dcterms:modified xsi:type="dcterms:W3CDTF">2021-10-21T21:51:00Z</dcterms:modified>
</cp:coreProperties>
</file>