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D0F6" w14:textId="0DCED289" w:rsidR="00CA174E" w:rsidRDefault="008310AD" w:rsidP="009E1613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Creation</w:t>
      </w:r>
    </w:p>
    <w:p w14:paraId="32E7BB6D" w14:textId="386911DA" w:rsidR="00683368" w:rsidRPr="003C10E2" w:rsidRDefault="00683368" w:rsidP="00683368">
      <w:pPr>
        <w:pStyle w:val="ListParagraph"/>
        <w:numPr>
          <w:ilvl w:val="0"/>
          <w:numId w:val="21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Google </w:t>
      </w:r>
      <w:r w:rsidR="008310AD" w:rsidRPr="003C10E2">
        <w:rPr>
          <w:rFonts w:ascii="Times New Roman" w:eastAsia="Times New Roman" w:hAnsi="Times New Roman" w:cs="Times New Roman"/>
          <w:highlight w:val="yellow"/>
          <w:lang w:eastAsia="en-US"/>
        </w:rPr>
        <w:t>created the open-source OS Fuchsia in 2016</w:t>
      </w:r>
    </w:p>
    <w:p w14:paraId="7575B371" w14:textId="62A3C292" w:rsidR="008310AD" w:rsidRPr="003C10E2" w:rsidRDefault="008310AD" w:rsidP="00683368">
      <w:pPr>
        <w:pStyle w:val="ListParagraph"/>
        <w:numPr>
          <w:ilvl w:val="0"/>
          <w:numId w:val="21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Inspired by web browsers</w:t>
      </w:r>
      <w:r w:rsidR="004F1EE1"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general</w:t>
      </w: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function </w:t>
      </w:r>
    </w:p>
    <w:p w14:paraId="7DF65796" w14:textId="6417CA35" w:rsidR="004F1EE1" w:rsidRDefault="004F1EE1" w:rsidP="004F1EE1">
      <w:pPr>
        <w:pStyle w:val="ListParagraph"/>
        <w:numPr>
          <w:ilvl w:val="0"/>
          <w:numId w:val="21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2 projects called “Pink + Purple = </w:t>
      </w:r>
      <w:r w:rsidR="00A642F7">
        <w:rPr>
          <w:rFonts w:ascii="Times New Roman" w:eastAsia="Times New Roman" w:hAnsi="Times New Roman" w:cs="Times New Roman"/>
          <w:lang w:eastAsia="en-US"/>
        </w:rPr>
        <w:t>Fuchsia</w:t>
      </w:r>
      <w:r>
        <w:rPr>
          <w:rFonts w:ascii="Times New Roman" w:eastAsia="Times New Roman" w:hAnsi="Times New Roman" w:cs="Times New Roman"/>
          <w:lang w:eastAsia="en-US"/>
        </w:rPr>
        <w:t xml:space="preserve">” </w:t>
      </w:r>
    </w:p>
    <w:p w14:paraId="47FF35CF" w14:textId="77777777" w:rsidR="004F1EE1" w:rsidRPr="004F1EE1" w:rsidRDefault="004F1EE1" w:rsidP="004F1EE1">
      <w:pPr>
        <w:pStyle w:val="ListParagraph"/>
        <w:numPr>
          <w:ilvl w:val="1"/>
          <w:numId w:val="21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 w:rsidRPr="004F1EE1">
        <w:rPr>
          <w:color w:val="000626"/>
          <w:sz w:val="27"/>
          <w:szCs w:val="27"/>
        </w:rPr>
        <w:t xml:space="preserve">Pink: </w:t>
      </w:r>
      <w:r w:rsidRPr="004F1EE1">
        <w:rPr>
          <w:color w:val="000626"/>
          <w:sz w:val="27"/>
          <w:szCs w:val="27"/>
        </w:rPr>
        <w:t>was a code name given by the early Apple and IBM engineers to a new operating system. They chose this name because they used to jot down ideas on blue and pink index cards. The </w:t>
      </w:r>
      <w:r w:rsidRPr="004F1EE1">
        <w:rPr>
          <w:rStyle w:val="Strong"/>
          <w:color w:val="000626"/>
          <w:sz w:val="27"/>
          <w:szCs w:val="27"/>
          <w:bdr w:val="none" w:sz="0" w:space="0" w:color="auto" w:frame="1"/>
        </w:rPr>
        <w:t>pink</w:t>
      </w:r>
      <w:r>
        <w:rPr>
          <w:rStyle w:val="Strong"/>
          <w:color w:val="000626"/>
          <w:sz w:val="27"/>
          <w:szCs w:val="27"/>
          <w:bdr w:val="none" w:sz="0" w:space="0" w:color="auto" w:frame="1"/>
        </w:rPr>
        <w:t xml:space="preserve"> </w:t>
      </w:r>
      <w:r w:rsidRPr="004F1EE1">
        <w:rPr>
          <w:rStyle w:val="Strong"/>
          <w:color w:val="000626"/>
          <w:sz w:val="27"/>
          <w:szCs w:val="27"/>
          <w:bdr w:val="none" w:sz="0" w:space="0" w:color="auto" w:frame="1"/>
        </w:rPr>
        <w:t>cards</w:t>
      </w:r>
      <w:r w:rsidRPr="004F1EE1">
        <w:rPr>
          <w:color w:val="000626"/>
          <w:sz w:val="27"/>
          <w:szCs w:val="27"/>
        </w:rPr>
        <w:t> represented </w:t>
      </w:r>
      <w:r w:rsidRPr="004F1EE1">
        <w:rPr>
          <w:rStyle w:val="Emphasis"/>
          <w:color w:val="000626"/>
          <w:sz w:val="27"/>
          <w:szCs w:val="27"/>
          <w:bdr w:val="none" w:sz="0" w:space="0" w:color="auto" w:frame="1"/>
        </w:rPr>
        <w:t>technologies for a future dream system</w:t>
      </w:r>
      <w:r w:rsidRPr="004F1EE1">
        <w:rPr>
          <w:color w:val="000626"/>
          <w:sz w:val="27"/>
          <w:szCs w:val="27"/>
        </w:rPr>
        <w:t>.</w:t>
      </w:r>
    </w:p>
    <w:p w14:paraId="64E5F984" w14:textId="4BC6F0B8" w:rsidR="004F1EE1" w:rsidRPr="004F1EE1" w:rsidRDefault="004F1EE1" w:rsidP="004F1EE1">
      <w:pPr>
        <w:pStyle w:val="ListParagraph"/>
        <w:numPr>
          <w:ilvl w:val="1"/>
          <w:numId w:val="21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626"/>
          <w:sz w:val="27"/>
          <w:szCs w:val="27"/>
          <w:lang w:eastAsia="en-US"/>
        </w:rPr>
        <w:t xml:space="preserve">Purple: </w:t>
      </w:r>
      <w:r w:rsidRPr="004F1EE1">
        <w:rPr>
          <w:rFonts w:ascii="Times New Roman" w:eastAsia="Times New Roman" w:hAnsi="Times New Roman" w:cs="Times New Roman"/>
          <w:color w:val="000626"/>
          <w:sz w:val="27"/>
          <w:szCs w:val="27"/>
          <w:lang w:eastAsia="en-US"/>
        </w:rPr>
        <w:t>was a code name given to the prototype devices that would later be released to the public as the first iPhones.</w:t>
      </w:r>
    </w:p>
    <w:p w14:paraId="719DC67B" w14:textId="4498F212" w:rsidR="00CA174E" w:rsidRDefault="00CA174E" w:rsidP="00CA174E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General about</w:t>
      </w:r>
    </w:p>
    <w:p w14:paraId="2FB236E5" w14:textId="79338255" w:rsidR="00CA174E" w:rsidRPr="003C10E2" w:rsidRDefault="00CA174E" w:rsidP="00CA174E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Zircon kernel</w:t>
      </w:r>
    </w:p>
    <w:p w14:paraId="481BEA6B" w14:textId="7C5CFF60" w:rsidR="00CA174E" w:rsidRPr="003C10E2" w:rsidRDefault="00CA174E" w:rsidP="00CA174E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Parallel to </w:t>
      </w:r>
      <w:proofErr w:type="spellStart"/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linux’s</w:t>
      </w:r>
      <w:proofErr w:type="spellEnd"/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way of operations</w:t>
      </w:r>
      <w:r w:rsidR="002441C7"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, without building off the </w:t>
      </w:r>
      <w:proofErr w:type="spellStart"/>
      <w:r w:rsidR="00EE6199" w:rsidRPr="003C10E2">
        <w:rPr>
          <w:rFonts w:ascii="Times New Roman" w:eastAsia="Times New Roman" w:hAnsi="Times New Roman" w:cs="Times New Roman"/>
          <w:highlight w:val="yellow"/>
          <w:lang w:eastAsia="en-US"/>
        </w:rPr>
        <w:t>linux</w:t>
      </w:r>
      <w:proofErr w:type="spellEnd"/>
      <w:r w:rsidR="00EE6199"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kernel</w:t>
      </w:r>
    </w:p>
    <w:p w14:paraId="16BE11C5" w14:textId="2E23D91A" w:rsidR="00EE6199" w:rsidRPr="003C10E2" w:rsidRDefault="00EE6199" w:rsidP="00EE6199">
      <w:pPr>
        <w:pStyle w:val="ListParagraph"/>
        <w:numPr>
          <w:ilvl w:val="1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Similar hierarchy for thread handling (More later)</w:t>
      </w:r>
    </w:p>
    <w:p w14:paraId="304C786A" w14:textId="47A5ECC3" w:rsidR="00EE6199" w:rsidRPr="003C10E2" w:rsidRDefault="00EE6199" w:rsidP="00EE6199">
      <w:pPr>
        <w:pStyle w:val="ListParagraph"/>
        <w:numPr>
          <w:ilvl w:val="1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Operation of handles</w:t>
      </w:r>
      <w:r w:rsidR="0009214D" w:rsidRPr="003C10E2">
        <w:rPr>
          <w:rFonts w:ascii="Times New Roman" w:eastAsia="Times New Roman" w:hAnsi="Times New Roman" w:cs="Times New Roman"/>
          <w:highlight w:val="yellow"/>
          <w:lang w:eastAsia="en-US"/>
        </w:rPr>
        <w:t>, memory virtualization tactics, and use of threads</w:t>
      </w: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</w:t>
      </w:r>
      <w:r w:rsidR="0009214D" w:rsidRPr="003C10E2">
        <w:rPr>
          <w:rFonts w:ascii="Times New Roman" w:eastAsia="Times New Roman" w:hAnsi="Times New Roman" w:cs="Times New Roman"/>
          <w:highlight w:val="yellow"/>
          <w:lang w:eastAsia="en-US"/>
        </w:rPr>
        <w:t>are all</w:t>
      </w: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very similar which will also be discussed later</w:t>
      </w:r>
    </w:p>
    <w:p w14:paraId="1F6E9922" w14:textId="0BA73715" w:rsidR="00DC1686" w:rsidRDefault="00DC1686" w:rsidP="00CA174E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Unlike many languages, based off a separate micro kernel </w:t>
      </w:r>
    </w:p>
    <w:p w14:paraId="28F8E364" w14:textId="49DE32B5" w:rsidR="00DC1686" w:rsidRDefault="00DC1686" w:rsidP="00DC1686">
      <w:pPr>
        <w:pStyle w:val="ListParagraph"/>
        <w:numPr>
          <w:ilvl w:val="1"/>
          <w:numId w:val="19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Zircon Kernel </w:t>
      </w:r>
    </w:p>
    <w:p w14:paraId="6C4C1847" w14:textId="0CE7DD7E" w:rsidR="00DC1686" w:rsidRDefault="00DC1686" w:rsidP="00DC1686">
      <w:pPr>
        <w:pStyle w:val="ListParagraph"/>
        <w:numPr>
          <w:ilvl w:val="1"/>
          <w:numId w:val="19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Typical kernels </w:t>
      </w:r>
      <w:r w:rsidR="002441C7">
        <w:rPr>
          <w:rFonts w:ascii="Times New Roman" w:eastAsia="Times New Roman" w:hAnsi="Times New Roman" w:cs="Times New Roman"/>
          <w:lang w:eastAsia="en-US"/>
        </w:rPr>
        <w:t>IPC, memory management, scheduler, process management, user permissions, networking, file systems, and device drivers all come stock</w:t>
      </w:r>
    </w:p>
    <w:p w14:paraId="495654A8" w14:textId="3628E3B8" w:rsidR="00DC1686" w:rsidRDefault="00DC1686" w:rsidP="00DC1686">
      <w:pPr>
        <w:pStyle w:val="ListParagraph"/>
        <w:numPr>
          <w:ilvl w:val="1"/>
          <w:numId w:val="19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This kernel only has very limited code, increasing security, efficiency, </w:t>
      </w:r>
      <w:r w:rsidR="002441C7">
        <w:rPr>
          <w:rFonts w:ascii="Times New Roman" w:eastAsia="Times New Roman" w:hAnsi="Times New Roman" w:cs="Times New Roman"/>
          <w:lang w:eastAsia="en-US"/>
        </w:rPr>
        <w:t xml:space="preserve">scalability </w:t>
      </w:r>
    </w:p>
    <w:p w14:paraId="324CD2E6" w14:textId="3BFC3CFB" w:rsidR="002441C7" w:rsidRDefault="002441C7" w:rsidP="002441C7">
      <w:pPr>
        <w:pStyle w:val="ListParagraph"/>
        <w:numPr>
          <w:ilvl w:val="2"/>
          <w:numId w:val="19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Only has IPC, memory management, and scheduler, process management </w:t>
      </w:r>
    </w:p>
    <w:p w14:paraId="56BC4711" w14:textId="5ED017CD" w:rsidR="002441C7" w:rsidRPr="002441C7" w:rsidRDefault="002441C7" w:rsidP="002441C7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Built for ARM64</w:t>
      </w:r>
      <w:r w:rsidR="004F1EE1">
        <w:rPr>
          <w:rFonts w:ascii="Times New Roman" w:eastAsia="Times New Roman" w:hAnsi="Times New Roman" w:cs="Times New Roman"/>
          <w:lang w:eastAsia="en-US"/>
        </w:rPr>
        <w:t xml:space="preserve"> (recommended)</w:t>
      </w:r>
      <w:r>
        <w:rPr>
          <w:rFonts w:ascii="Times New Roman" w:eastAsia="Times New Roman" w:hAnsi="Times New Roman" w:cs="Times New Roman"/>
          <w:lang w:eastAsia="en-US"/>
        </w:rPr>
        <w:t xml:space="preserve">, Intel x86-64 </w:t>
      </w:r>
      <w:r w:rsidR="004F1EE1">
        <w:rPr>
          <w:rFonts w:ascii="Times New Roman" w:eastAsia="Times New Roman" w:hAnsi="Times New Roman" w:cs="Times New Roman"/>
          <w:lang w:eastAsia="en-US"/>
        </w:rPr>
        <w:t>(using Rosetta 2), Windows not supported</w:t>
      </w:r>
    </w:p>
    <w:p w14:paraId="765F18E7" w14:textId="37153B83" w:rsidR="00CA174E" w:rsidRDefault="00CA174E" w:rsidP="009E1613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Processes/threads</w:t>
      </w:r>
    </w:p>
    <w:p w14:paraId="7EC39239" w14:textId="56B9357E" w:rsidR="00CA174E" w:rsidRPr="003C10E2" w:rsidRDefault="00CA174E" w:rsidP="00CA174E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Created using </w:t>
      </w:r>
      <w:proofErr w:type="spellStart"/>
      <w:r w:rsidRPr="003C10E2">
        <w:rPr>
          <w:highlight w:val="yellow"/>
        </w:rPr>
        <w:t>zx_process_create</w:t>
      </w:r>
      <w:proofErr w:type="spellEnd"/>
      <w:r w:rsidRPr="003C10E2">
        <w:rPr>
          <w:highlight w:val="yellow"/>
        </w:rPr>
        <w:t xml:space="preserve"> command</w:t>
      </w:r>
    </w:p>
    <w:p w14:paraId="1A461531" w14:textId="46003676" w:rsidR="00D67D47" w:rsidRPr="003C10E2" w:rsidRDefault="00D67D47" w:rsidP="00D67D47">
      <w:pPr>
        <w:pStyle w:val="ListParagraph"/>
        <w:numPr>
          <w:ilvl w:val="1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Handles are in place of a function pointer involving void pointers</w:t>
      </w:r>
    </w:p>
    <w:p w14:paraId="67DE324C" w14:textId="6F5B21D0" w:rsidR="00242B88" w:rsidRPr="003C10E2" w:rsidRDefault="00242B88" w:rsidP="00242B88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Job</w:t>
      </w:r>
      <w:r w:rsidR="002441C7" w:rsidRPr="003C10E2">
        <w:rPr>
          <w:rFonts w:ascii="Times New Roman" w:eastAsia="Times New Roman" w:hAnsi="Times New Roman" w:cs="Times New Roman"/>
          <w:highlight w:val="yellow"/>
          <w:lang w:eastAsia="en-US"/>
        </w:rPr>
        <w:t>s are</w:t>
      </w: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capable of running multiple processes at the same time</w:t>
      </w:r>
    </w:p>
    <w:p w14:paraId="162D27DE" w14:textId="2EC316B6" w:rsidR="002441C7" w:rsidRPr="003C10E2" w:rsidRDefault="002441C7" w:rsidP="00242B88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Each process then has one/many threads associated with it capable of running</w:t>
      </w:r>
    </w:p>
    <w:p w14:paraId="0D4B0695" w14:textId="547C1171" w:rsidR="002441C7" w:rsidRPr="003C10E2" w:rsidRDefault="002441C7" w:rsidP="002441C7">
      <w:pPr>
        <w:pStyle w:val="ListParagraph"/>
        <w:numPr>
          <w:ilvl w:val="1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Jobs &gt; Processes &gt; Threads</w:t>
      </w:r>
    </w:p>
    <w:p w14:paraId="17156727" w14:textId="73C2B62C" w:rsidR="00242B88" w:rsidRPr="003C10E2" w:rsidRDefault="00242B88" w:rsidP="00CA174E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Process </w:t>
      </w:r>
      <w:r w:rsidR="00100370" w:rsidRPr="003C10E2">
        <w:rPr>
          <w:rFonts w:ascii="Times New Roman" w:eastAsia="Times New Roman" w:hAnsi="Times New Roman" w:cs="Times New Roman"/>
          <w:highlight w:val="yellow"/>
          <w:lang w:eastAsia="en-US"/>
        </w:rPr>
        <w:t>are</w:t>
      </w: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container</w:t>
      </w:r>
      <w:r w:rsidR="00100370" w:rsidRPr="003C10E2">
        <w:rPr>
          <w:rFonts w:ascii="Times New Roman" w:eastAsia="Times New Roman" w:hAnsi="Times New Roman" w:cs="Times New Roman"/>
          <w:highlight w:val="yellow"/>
          <w:lang w:eastAsia="en-US"/>
        </w:rPr>
        <w:t>s</w:t>
      </w: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 for handles, virtualization addresses, and threads</w:t>
      </w:r>
    </w:p>
    <w:p w14:paraId="662DDE06" w14:textId="23558DB1" w:rsidR="00242B88" w:rsidRPr="003C10E2" w:rsidRDefault="00242B88" w:rsidP="00CA174E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These handles then serve as a connector between processes and kernel objects</w:t>
      </w:r>
    </w:p>
    <w:p w14:paraId="07972B8D" w14:textId="4D6009C8" w:rsidR="00CA174E" w:rsidRPr="00242B88" w:rsidRDefault="00242B88" w:rsidP="00CA174E">
      <w:pPr>
        <w:pStyle w:val="ListParagraph"/>
        <w:numPr>
          <w:ilvl w:val="0"/>
          <w:numId w:val="19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“</w:t>
      </w:r>
      <w:r w:rsidRPr="003C10E2">
        <w:rPr>
          <w:highlight w:val="yellow"/>
        </w:rPr>
        <w:t>To create a process, a handle is made that moves into the kernel space and creates a kernel object</w:t>
      </w:r>
      <w:r>
        <w:t xml:space="preserve"> </w:t>
      </w:r>
      <w:r w:rsidRPr="003C10E2">
        <w:rPr>
          <w:highlight w:val="yellow"/>
        </w:rPr>
        <w:t>which is then linked back to the process in the user space with another handle.</w:t>
      </w:r>
      <w:r w:rsidRPr="003C10E2">
        <w:rPr>
          <w:highlight w:val="yellow"/>
        </w:rPr>
        <w:t>”</w:t>
      </w:r>
    </w:p>
    <w:p w14:paraId="78641D30" w14:textId="10B40CC1" w:rsidR="00242B88" w:rsidRDefault="00242B88" w:rsidP="00242B88">
      <w:pPr>
        <w:suppressAutoHyphens w:val="0"/>
        <w:ind w:firstLine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Memory/Virtualization use</w:t>
      </w:r>
    </w:p>
    <w:p w14:paraId="2C13D018" w14:textId="665A09C0" w:rsidR="00242B88" w:rsidRPr="003C10E2" w:rsidRDefault="00242B88" w:rsidP="00242B88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 xml:space="preserve">Very similar to many common day languages </w:t>
      </w:r>
    </w:p>
    <w:p w14:paraId="2734E916" w14:textId="20319820" w:rsidR="00242B88" w:rsidRPr="003C10E2" w:rsidRDefault="00242B88" w:rsidP="00242B88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Utilizes Virtual Memory Address Regions (VMRA)</w:t>
      </w:r>
    </w:p>
    <w:p w14:paraId="29A5C6C3" w14:textId="61DC62A1" w:rsidR="00242B88" w:rsidRPr="003C10E2" w:rsidRDefault="00242B88" w:rsidP="00242B88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Both kernel space and user space are capable of utilizing memory in this manner</w:t>
      </w:r>
    </w:p>
    <w:p w14:paraId="3B92E8FB" w14:textId="1563E2DA" w:rsidR="00CA174E" w:rsidRDefault="00CA174E" w:rsidP="00CA174E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Concurrency</w:t>
      </w:r>
    </w:p>
    <w:p w14:paraId="34028F9A" w14:textId="0C59ACD0" w:rsidR="00A642F7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Zircon uses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Futex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</w:p>
    <w:p w14:paraId="67476347" w14:textId="11E1E7D6" w:rsidR="00A642F7" w:rsidRDefault="00A642F7" w:rsidP="00A642F7">
      <w:pPr>
        <w:pStyle w:val="ListParagraph"/>
        <w:numPr>
          <w:ilvl w:val="1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Fast User space Mutex</w:t>
      </w:r>
    </w:p>
    <w:p w14:paraId="6C558168" w14:textId="5EFCC2DA" w:rsidR="00A642F7" w:rsidRDefault="00A642F7" w:rsidP="00A642F7">
      <w:pPr>
        <w:pStyle w:val="ListParagraph"/>
        <w:numPr>
          <w:ilvl w:val="1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No kernel rights involved</w:t>
      </w:r>
    </w:p>
    <w:p w14:paraId="21CC0A80" w14:textId="093935DF" w:rsidR="00A642F7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Wait and Wake system for concurrency </w:t>
      </w:r>
    </w:p>
    <w:p w14:paraId="72D457B1" w14:textId="1760A5EC" w:rsidR="00A642F7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Differences from Linux Mutex</w:t>
      </w:r>
    </w:p>
    <w:p w14:paraId="71CA0761" w14:textId="66485AAD" w:rsidR="00A642F7" w:rsidRDefault="00A642F7" w:rsidP="00A642F7">
      <w:pPr>
        <w:pStyle w:val="ListParagraph"/>
        <w:numPr>
          <w:ilvl w:val="1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lastRenderedPageBreak/>
        <w:t>Linu</w:t>
      </w:r>
      <w:r w:rsidR="006408AA">
        <w:rPr>
          <w:rFonts w:ascii="Times New Roman" w:eastAsia="Times New Roman" w:hAnsi="Times New Roman" w:cs="Times New Roman"/>
          <w:lang w:eastAsia="en-US"/>
        </w:rPr>
        <w:t>x</w:t>
      </w:r>
      <w:r>
        <w:rPr>
          <w:rFonts w:ascii="Times New Roman" w:eastAsia="Times New Roman" w:hAnsi="Times New Roman" w:cs="Times New Roman"/>
          <w:lang w:eastAsia="en-US"/>
        </w:rPr>
        <w:t xml:space="preserve"> uses a very physical memory address space Mutex</w:t>
      </w:r>
    </w:p>
    <w:p w14:paraId="246D1268" w14:textId="3A3C6704" w:rsidR="00A642F7" w:rsidRDefault="00A642F7" w:rsidP="00A642F7">
      <w:pPr>
        <w:pStyle w:val="ListParagraph"/>
        <w:numPr>
          <w:ilvl w:val="1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Zircon uses a virtualized version of mutex</w:t>
      </w:r>
    </w:p>
    <w:p w14:paraId="19F4A45E" w14:textId="739F4DC3" w:rsidR="00A642F7" w:rsidRDefault="00A642F7" w:rsidP="00A642F7">
      <w:pPr>
        <w:pStyle w:val="ListParagraph"/>
        <w:numPr>
          <w:ilvl w:val="2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Zircon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Futex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are separated from the kernel</w:t>
      </w:r>
    </w:p>
    <w:p w14:paraId="189990A8" w14:textId="34DD01E8" w:rsidR="00A642F7" w:rsidRPr="00A642F7" w:rsidRDefault="00A642F7" w:rsidP="00A642F7">
      <w:pPr>
        <w:pStyle w:val="ListParagraph"/>
        <w:numPr>
          <w:ilvl w:val="2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These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Futex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have no access to the kernel space</w:t>
      </w:r>
    </w:p>
    <w:p w14:paraId="44A0662D" w14:textId="77777777" w:rsidR="00A642F7" w:rsidRDefault="00A642F7" w:rsidP="00A642F7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Notes</w:t>
      </w:r>
    </w:p>
    <w:p w14:paraId="587CAFB4" w14:textId="77777777" w:rsidR="00A642F7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No root permissions </w:t>
      </w:r>
    </w:p>
    <w:p w14:paraId="426D60AF" w14:textId="77777777" w:rsidR="00A642F7" w:rsidRDefault="00A642F7" w:rsidP="00A642F7">
      <w:pPr>
        <w:pStyle w:val="ListParagraph"/>
        <w:numPr>
          <w:ilvl w:val="1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Utilizes namespaces instead</w:t>
      </w:r>
    </w:p>
    <w:p w14:paraId="792300AC" w14:textId="77777777" w:rsidR="00A642F7" w:rsidRDefault="00A642F7" w:rsidP="00A642F7">
      <w:pPr>
        <w:pStyle w:val="ListParagraph"/>
        <w:numPr>
          <w:ilvl w:val="1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If you have correct namespace, you are “root” for that system</w:t>
      </w:r>
    </w:p>
    <w:p w14:paraId="4EDDC44A" w14:textId="77777777" w:rsidR="00A642F7" w:rsidRDefault="00A642F7" w:rsidP="00A642F7">
      <w:pPr>
        <w:pStyle w:val="ListParagraph"/>
        <w:numPr>
          <w:ilvl w:val="1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Have to stay within your own namespace</w:t>
      </w:r>
    </w:p>
    <w:p w14:paraId="4E9BA89D" w14:textId="6390EC9B" w:rsidR="00A642F7" w:rsidRPr="00A642F7" w:rsidRDefault="00A642F7" w:rsidP="00A642F7">
      <w:pPr>
        <w:pStyle w:val="ListParagraph"/>
        <w:numPr>
          <w:ilvl w:val="2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Don’t have root access to other namespaces</w:t>
      </w:r>
    </w:p>
    <w:p w14:paraId="205C7FD3" w14:textId="3D149B40" w:rsidR="00EE6199" w:rsidRDefault="00EE6199" w:rsidP="00EE6199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Advantages</w:t>
      </w:r>
    </w:p>
    <w:p w14:paraId="5A94ABC8" w14:textId="434D1006" w:rsidR="00A642F7" w:rsidRPr="003C10E2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bookmarkStart w:id="0" w:name="_GoBack"/>
      <w:bookmarkEnd w:id="0"/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Can run flutter applications</w:t>
      </w:r>
    </w:p>
    <w:p w14:paraId="7E6C8659" w14:textId="63377D3A" w:rsidR="00A642F7" w:rsidRPr="003C10E2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Has lots of potential for growth</w:t>
      </w:r>
    </w:p>
    <w:p w14:paraId="08169797" w14:textId="12882114" w:rsidR="00A642F7" w:rsidRPr="003C10E2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highlight w:val="yellow"/>
          <w:lang w:eastAsia="en-US"/>
        </w:rPr>
      </w:pPr>
      <w:r w:rsidRPr="003C10E2">
        <w:rPr>
          <w:rFonts w:ascii="Times New Roman" w:eastAsia="Times New Roman" w:hAnsi="Times New Roman" w:cs="Times New Roman"/>
          <w:highlight w:val="yellow"/>
          <w:lang w:eastAsia="en-US"/>
        </w:rPr>
        <w:t>Lightweight OS</w:t>
      </w:r>
    </w:p>
    <w:p w14:paraId="0655C930" w14:textId="616E4B42" w:rsidR="00CA174E" w:rsidRDefault="00EE6199" w:rsidP="00EE6199">
      <w:pPr>
        <w:suppressAutoHyphens w:val="0"/>
        <w:ind w:left="720" w:hanging="72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Disadvantages</w:t>
      </w:r>
    </w:p>
    <w:p w14:paraId="6E68C00B" w14:textId="59A1004F" w:rsidR="00A642F7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Still in development</w:t>
      </w:r>
    </w:p>
    <w:p w14:paraId="1095AED1" w14:textId="7CE8B827" w:rsidR="00A642F7" w:rsidRDefault="006408AA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Applications are not widely supported</w:t>
      </w:r>
    </w:p>
    <w:p w14:paraId="0048C106" w14:textId="632B31CC" w:rsidR="00A642F7" w:rsidRPr="00A642F7" w:rsidRDefault="00A642F7" w:rsidP="00A642F7">
      <w:pPr>
        <w:pStyle w:val="ListParagraph"/>
        <w:numPr>
          <w:ilvl w:val="0"/>
          <w:numId w:val="20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Needs an emulator </w:t>
      </w:r>
    </w:p>
    <w:sectPr w:rsidR="00A642F7" w:rsidRPr="00A642F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CB5C2" w14:textId="77777777" w:rsidR="00D53C45" w:rsidRDefault="00D53C45">
      <w:pPr>
        <w:spacing w:line="240" w:lineRule="auto"/>
      </w:pPr>
      <w:r>
        <w:separator/>
      </w:r>
    </w:p>
  </w:endnote>
  <w:endnote w:type="continuationSeparator" w:id="0">
    <w:p w14:paraId="532FD548" w14:textId="77777777" w:rsidR="00D53C45" w:rsidRDefault="00D53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4D34A" w14:textId="77777777" w:rsidR="00D53C45" w:rsidRDefault="00D53C45">
      <w:pPr>
        <w:spacing w:line="240" w:lineRule="auto"/>
      </w:pPr>
      <w:r>
        <w:separator/>
      </w:r>
    </w:p>
  </w:footnote>
  <w:footnote w:type="continuationSeparator" w:id="0">
    <w:p w14:paraId="5141E277" w14:textId="77777777" w:rsidR="00D53C45" w:rsidRDefault="00D53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67177" w14:textId="77777777" w:rsidR="00080C97" w:rsidRDefault="00D53C45">
    <w:pPr>
      <w:pStyle w:val="Header"/>
    </w:pPr>
    <w:sdt>
      <w:sdtPr>
        <w:alias w:val="Last Name:"/>
        <w:tag w:val="Last Name:"/>
        <w:id w:val="1658178901"/>
        <w:placeholder>
          <w:docPart w:val="516AC84969D6064ABB0476D45561C3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783B" w14:textId="77777777" w:rsidR="00080C97" w:rsidRDefault="00D53C45">
    <w:pPr>
      <w:pStyle w:val="Header"/>
    </w:pPr>
    <w:sdt>
      <w:sdtPr>
        <w:alias w:val="Last Name:"/>
        <w:tag w:val="Last Name:"/>
        <w:id w:val="-348181431"/>
        <w:placeholder>
          <w:docPart w:val="A1C029EDF3223E4AB366502026A0D2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24B62"/>
    <w:multiLevelType w:val="hybridMultilevel"/>
    <w:tmpl w:val="C296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E2E6C"/>
    <w:multiLevelType w:val="hybridMultilevel"/>
    <w:tmpl w:val="18F2583E"/>
    <w:lvl w:ilvl="0" w:tplc="FC6C5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Outline"/>
  </w:abstractNum>
  <w:abstractNum w:abstractNumId="18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2EF488D"/>
    <w:multiLevelType w:val="hybridMultilevel"/>
    <w:tmpl w:val="5F9A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D5A72"/>
    <w:multiLevelType w:val="hybridMultilevel"/>
    <w:tmpl w:val="32D6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7"/>
  </w:num>
  <w:num w:numId="14">
    <w:abstractNumId w:val="15"/>
  </w:num>
  <w:num w:numId="15">
    <w:abstractNumId w:val="12"/>
  </w:num>
  <w:num w:numId="16">
    <w:abstractNumId w:val="14"/>
  </w:num>
  <w:num w:numId="17">
    <w:abstractNumId w:val="18"/>
  </w:num>
  <w:num w:numId="18">
    <w:abstractNumId w:val="11"/>
  </w:num>
  <w:num w:numId="19">
    <w:abstractNumId w:val="1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1"/>
    <w:rsid w:val="0007271A"/>
    <w:rsid w:val="00080C97"/>
    <w:rsid w:val="0009214D"/>
    <w:rsid w:val="00100370"/>
    <w:rsid w:val="00151BFD"/>
    <w:rsid w:val="001F17B6"/>
    <w:rsid w:val="00242B88"/>
    <w:rsid w:val="002441C7"/>
    <w:rsid w:val="00297CD8"/>
    <w:rsid w:val="0034643D"/>
    <w:rsid w:val="00375072"/>
    <w:rsid w:val="003C10E2"/>
    <w:rsid w:val="003C2E97"/>
    <w:rsid w:val="003E748F"/>
    <w:rsid w:val="00453BEE"/>
    <w:rsid w:val="004676AC"/>
    <w:rsid w:val="004C03EA"/>
    <w:rsid w:val="004C55FB"/>
    <w:rsid w:val="004F1EE1"/>
    <w:rsid w:val="004F4936"/>
    <w:rsid w:val="005A022F"/>
    <w:rsid w:val="005C37F7"/>
    <w:rsid w:val="005E1E58"/>
    <w:rsid w:val="005E7473"/>
    <w:rsid w:val="006408AA"/>
    <w:rsid w:val="00683368"/>
    <w:rsid w:val="006A64A8"/>
    <w:rsid w:val="006B224C"/>
    <w:rsid w:val="006C3AB1"/>
    <w:rsid w:val="006D36B4"/>
    <w:rsid w:val="00703ACC"/>
    <w:rsid w:val="007164EC"/>
    <w:rsid w:val="00750821"/>
    <w:rsid w:val="007A1044"/>
    <w:rsid w:val="007D4B2F"/>
    <w:rsid w:val="007F25DD"/>
    <w:rsid w:val="008310AD"/>
    <w:rsid w:val="00843423"/>
    <w:rsid w:val="0084596B"/>
    <w:rsid w:val="00894BCE"/>
    <w:rsid w:val="008C34BD"/>
    <w:rsid w:val="00917650"/>
    <w:rsid w:val="00954359"/>
    <w:rsid w:val="00965112"/>
    <w:rsid w:val="00973178"/>
    <w:rsid w:val="009763D3"/>
    <w:rsid w:val="009B201E"/>
    <w:rsid w:val="009D09AD"/>
    <w:rsid w:val="009D2ED3"/>
    <w:rsid w:val="009E1613"/>
    <w:rsid w:val="00A321F7"/>
    <w:rsid w:val="00A642F7"/>
    <w:rsid w:val="00A67659"/>
    <w:rsid w:val="00AB1E45"/>
    <w:rsid w:val="00AF33CF"/>
    <w:rsid w:val="00AF5A0E"/>
    <w:rsid w:val="00B82F8F"/>
    <w:rsid w:val="00B859E0"/>
    <w:rsid w:val="00BD3A4E"/>
    <w:rsid w:val="00BE0EFA"/>
    <w:rsid w:val="00C04C52"/>
    <w:rsid w:val="00C26420"/>
    <w:rsid w:val="00C64CD8"/>
    <w:rsid w:val="00C653B8"/>
    <w:rsid w:val="00CA174E"/>
    <w:rsid w:val="00CC325C"/>
    <w:rsid w:val="00CD3F71"/>
    <w:rsid w:val="00CD599C"/>
    <w:rsid w:val="00D1485A"/>
    <w:rsid w:val="00D53C45"/>
    <w:rsid w:val="00D67D47"/>
    <w:rsid w:val="00DC1686"/>
    <w:rsid w:val="00DE3EC8"/>
    <w:rsid w:val="00DF5BE5"/>
    <w:rsid w:val="00E05559"/>
    <w:rsid w:val="00E10B48"/>
    <w:rsid w:val="00EC1355"/>
    <w:rsid w:val="00EC2FE4"/>
    <w:rsid w:val="00ED715C"/>
    <w:rsid w:val="00EE6199"/>
    <w:rsid w:val="00F12BF8"/>
    <w:rsid w:val="00FB16C0"/>
    <w:rsid w:val="00F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FBDA4"/>
  <w15:chartTrackingRefBased/>
  <w15:docId w15:val="{09971198-94A8-5047-AB15-B782FAD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843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E9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E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1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onwarren/Library/Containers/com.microsoft.Word/Data/Library/Application%20Support/Microsoft/Office/16.0/DTS/Search/%7bE014548A-A877-EE4B-90C5-574ACDE47551%7d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C029EDF3223E4AB366502026A0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1E51-9C79-0D40-9689-FF6318977587}"/>
      </w:docPartPr>
      <w:docPartBody>
        <w:p w:rsidR="001F706F" w:rsidRDefault="00174D0D">
          <w:pPr>
            <w:pStyle w:val="A1C029EDF3223E4AB366502026A0D2E7"/>
          </w:pPr>
          <w:r>
            <w:t>Table data</w:t>
          </w:r>
        </w:p>
      </w:docPartBody>
    </w:docPart>
    <w:docPart>
      <w:docPartPr>
        <w:name w:val="516AC84969D6064ABB0476D4556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F4DE-E9B7-964D-A510-3BE727B1AD17}"/>
      </w:docPartPr>
      <w:docPartBody>
        <w:p w:rsidR="001F706F" w:rsidRDefault="00174D0D">
          <w:pPr>
            <w:pStyle w:val="516AC84969D6064ABB0476D45561C3F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D"/>
    <w:rsid w:val="0008265E"/>
    <w:rsid w:val="00117EFA"/>
    <w:rsid w:val="001503E0"/>
    <w:rsid w:val="00174D0D"/>
    <w:rsid w:val="001F706F"/>
    <w:rsid w:val="002A7B61"/>
    <w:rsid w:val="009B5D83"/>
    <w:rsid w:val="00A0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CFD4BA3904C934B8FECE58254A8">
    <w:name w:val="75C02CFD4BA3904C934B8FECE58254A8"/>
  </w:style>
  <w:style w:type="paragraph" w:customStyle="1" w:styleId="F2F69DE2C37F6440AD40FCDDA19BF816">
    <w:name w:val="F2F69DE2C37F6440AD40FCDDA19BF816"/>
  </w:style>
  <w:style w:type="paragraph" w:customStyle="1" w:styleId="43D88DEF7F015841BD2DC7372A042E14">
    <w:name w:val="43D88DEF7F015841BD2DC7372A042E14"/>
  </w:style>
  <w:style w:type="paragraph" w:customStyle="1" w:styleId="BC53A8F3A9930E4CA1FE436FFDC17DD1">
    <w:name w:val="BC53A8F3A9930E4CA1FE436FFDC17DD1"/>
  </w:style>
  <w:style w:type="paragraph" w:customStyle="1" w:styleId="BB87C700AA32884B86ED762DDACE2744">
    <w:name w:val="BB87C700AA32884B86ED762DDACE2744"/>
  </w:style>
  <w:style w:type="paragraph" w:customStyle="1" w:styleId="EB494712F0E7954EB97C469F075C9BE4">
    <w:name w:val="EB494712F0E7954EB97C469F075C9BE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628C76E0879A49AC3E98BFDD1E2472">
    <w:name w:val="88628C76E0879A49AC3E98BFDD1E2472"/>
  </w:style>
  <w:style w:type="paragraph" w:customStyle="1" w:styleId="D82C48215F7E04479F8F14A8C7EEB177">
    <w:name w:val="D82C48215F7E04479F8F14A8C7EEB177"/>
  </w:style>
  <w:style w:type="paragraph" w:customStyle="1" w:styleId="A50312CDD7C5404BAD7AABE3036DB230">
    <w:name w:val="A50312CDD7C5404BAD7AABE3036DB230"/>
  </w:style>
  <w:style w:type="paragraph" w:customStyle="1" w:styleId="1379D065E7177245A39E015A0E9476E0">
    <w:name w:val="1379D065E7177245A39E015A0E9476E0"/>
  </w:style>
  <w:style w:type="paragraph" w:customStyle="1" w:styleId="BA4A89AF19E8F54689ADBF7CC89B0CC8">
    <w:name w:val="BA4A89AF19E8F54689ADBF7CC89B0CC8"/>
  </w:style>
  <w:style w:type="paragraph" w:customStyle="1" w:styleId="0B962BACB783AF4281C0782303C57E94">
    <w:name w:val="0B962BACB783AF4281C0782303C57E94"/>
  </w:style>
  <w:style w:type="paragraph" w:customStyle="1" w:styleId="93DCB33920D5F24F8B93EBFEC330DA03">
    <w:name w:val="93DCB33920D5F24F8B93EBFEC330DA03"/>
  </w:style>
  <w:style w:type="paragraph" w:customStyle="1" w:styleId="892A12AC7890EF4F9FE65FEB3AA9D0FB">
    <w:name w:val="892A12AC7890EF4F9FE65FEB3AA9D0FB"/>
  </w:style>
  <w:style w:type="paragraph" w:customStyle="1" w:styleId="189BC7BB0480BE47986CEE4DA81B6C53">
    <w:name w:val="189BC7BB0480BE47986CEE4DA81B6C53"/>
  </w:style>
  <w:style w:type="paragraph" w:customStyle="1" w:styleId="A1C029EDF3223E4AB366502026A0D2E7">
    <w:name w:val="A1C029EDF3223E4AB366502026A0D2E7"/>
  </w:style>
  <w:style w:type="paragraph" w:customStyle="1" w:styleId="516AC84969D6064ABB0476D45561C3F0">
    <w:name w:val="516AC84969D6064ABB0476D45561C3F0"/>
  </w:style>
  <w:style w:type="paragraph" w:customStyle="1" w:styleId="94CD776DB84973409DF0F1E8F9EDD4E2">
    <w:name w:val="94CD776DB84973409DF0F1E8F9EDD4E2"/>
  </w:style>
  <w:style w:type="paragraph" w:customStyle="1" w:styleId="0BEDC0960BD3534BB8F02363D86530D1">
    <w:name w:val="0BEDC0960BD3534BB8F02363D86530D1"/>
  </w:style>
  <w:style w:type="paragraph" w:customStyle="1" w:styleId="3F88BF0037310D4F8BEACC34E8403581">
    <w:name w:val="3F88BF0037310D4F8BEACC34E8403581"/>
  </w:style>
  <w:style w:type="paragraph" w:customStyle="1" w:styleId="8C42A4DDD86D04468A356F9FB6090491">
    <w:name w:val="8C42A4DDD86D04468A356F9FB6090491"/>
  </w:style>
  <w:style w:type="paragraph" w:customStyle="1" w:styleId="7595D7D4F849CA428537A47F05E3CB9F">
    <w:name w:val="7595D7D4F849CA428537A47F05E3CB9F"/>
  </w:style>
  <w:style w:type="paragraph" w:customStyle="1" w:styleId="14861AEE1D32054AB87DEBFB2C2608A2">
    <w:name w:val="14861AEE1D32054AB87DEBFB2C2608A2"/>
  </w:style>
  <w:style w:type="paragraph" w:customStyle="1" w:styleId="7439B8F36C0DBB4C97B3877C19357A1B">
    <w:name w:val="7439B8F36C0DBB4C97B3877C19357A1B"/>
  </w:style>
  <w:style w:type="paragraph" w:customStyle="1" w:styleId="0FEEAD51BB3BEF4A90DF47C8AA797277">
    <w:name w:val="0FEEAD51BB3BEF4A90DF47C8AA797277"/>
  </w:style>
  <w:style w:type="paragraph" w:customStyle="1" w:styleId="26101CAAFA57A548B9F955CF6D7925C6">
    <w:name w:val="26101CAAFA57A548B9F955CF6D7925C6"/>
  </w:style>
  <w:style w:type="paragraph" w:customStyle="1" w:styleId="EF08B2A852AB6A47ADBA074933C7ADBC">
    <w:name w:val="EF08B2A852AB6A47ADBA074933C7ADBC"/>
  </w:style>
  <w:style w:type="paragraph" w:customStyle="1" w:styleId="2D6AA3F4FE48FF47A8FA3AA6815D314D">
    <w:name w:val="2D6AA3F4FE48FF47A8FA3AA6815D314D"/>
  </w:style>
  <w:style w:type="paragraph" w:customStyle="1" w:styleId="B6543339EE1BD748B50354CC1B4356ED">
    <w:name w:val="B6543339EE1BD748B50354CC1B4356ED"/>
  </w:style>
  <w:style w:type="paragraph" w:customStyle="1" w:styleId="4F41F4935BD88F4A9B268EF0EE04A57C">
    <w:name w:val="4F41F4935BD88F4A9B268EF0EE04A57C"/>
  </w:style>
  <w:style w:type="paragraph" w:customStyle="1" w:styleId="16C3E6B8CB2D2842B25D4C98171815E1">
    <w:name w:val="16C3E6B8CB2D2842B25D4C9817181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8FA09-7656-0549-8788-7A74EFD3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{E014548A-A877-EE4B-90C5-574ACDE47551}tf03984841.dotx</Template>
  <TotalTime>154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45</cp:revision>
  <dcterms:created xsi:type="dcterms:W3CDTF">2021-08-27T16:00:00Z</dcterms:created>
  <dcterms:modified xsi:type="dcterms:W3CDTF">2021-12-09T22:14:00Z</dcterms:modified>
</cp:coreProperties>
</file>