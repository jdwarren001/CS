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1E02" w14:textId="77777777" w:rsidR="00080C97" w:rsidRDefault="00CD3F71">
      <w:pPr>
        <w:pStyle w:val="NoSpacing"/>
      </w:pPr>
      <w:r>
        <w:t>Jackson Warren</w:t>
      </w:r>
    </w:p>
    <w:p w14:paraId="52F903A6" w14:textId="1D20A9EC" w:rsidR="00080C97" w:rsidRDefault="00C04C52">
      <w:pPr>
        <w:pStyle w:val="NoSpacing"/>
      </w:pPr>
      <w:r>
        <w:t>Karl Castleton</w:t>
      </w:r>
    </w:p>
    <w:p w14:paraId="360DD7BD" w14:textId="73183B7F" w:rsidR="00080C97" w:rsidRDefault="00CD3F71">
      <w:pPr>
        <w:pStyle w:val="NoSpacing"/>
      </w:pPr>
      <w:r>
        <w:t xml:space="preserve">CSCI </w:t>
      </w:r>
      <w:r w:rsidR="00C04C52">
        <w:t>470</w:t>
      </w:r>
    </w:p>
    <w:p w14:paraId="25E57A4E" w14:textId="42D6C91B" w:rsidR="00080C97" w:rsidRDefault="00C04C52" w:rsidP="00CD3F71">
      <w:pPr>
        <w:pStyle w:val="Title"/>
      </w:pPr>
      <w:r>
        <w:t xml:space="preserve">Chapter </w:t>
      </w:r>
      <w:r w:rsidR="007E0247">
        <w:t>5</w:t>
      </w:r>
    </w:p>
    <w:p w14:paraId="44EDEE05" w14:textId="4ABB8984" w:rsidR="002E65CD" w:rsidRPr="002E65CD" w:rsidRDefault="002E65CD" w:rsidP="002E65CD">
      <w:r>
        <w:t>(Simulation)</w:t>
      </w:r>
    </w:p>
    <w:p w14:paraId="31DE74AC" w14:textId="672D3C94" w:rsidR="00BE0EFA" w:rsidRDefault="00BF4B1C" w:rsidP="00BE0EFA">
      <w:pPr>
        <w:pStyle w:val="ListParagraph"/>
        <w:numPr>
          <w:ilvl w:val="0"/>
          <w:numId w:val="18"/>
        </w:numPr>
      </w:pPr>
      <w:r>
        <w:t xml:space="preserve">Ran for step 1, pretty simple to get the hang of. </w:t>
      </w:r>
    </w:p>
    <w:p w14:paraId="4D79D63A" w14:textId="0D940D16" w:rsidR="00BF4B1C" w:rsidRDefault="00BF4B1C" w:rsidP="00BE0EFA">
      <w:pPr>
        <w:pStyle w:val="ListParagraph"/>
        <w:numPr>
          <w:ilvl w:val="0"/>
          <w:numId w:val="18"/>
        </w:numPr>
      </w:pPr>
      <w:r>
        <w:t>We can see, as the percentage increases, we see more forks, and therefore, a longer</w:t>
      </w:r>
      <w:r w:rsidR="004B454A">
        <w:t>/larger</w:t>
      </w:r>
      <w:r>
        <w:t xml:space="preserve"> tree.</w:t>
      </w:r>
      <w:r w:rsidR="004B454A">
        <w:t xml:space="preserve"> At 100%, we know all the leaves will fork</w:t>
      </w:r>
      <w:r w:rsidR="00BA775A">
        <w:t xml:space="preserve"> and none will exit. At 0</w:t>
      </w:r>
      <w:r w:rsidR="00794368">
        <w:t>.1</w:t>
      </w:r>
      <w:r w:rsidR="00BA775A">
        <w:t xml:space="preserve">%, we know </w:t>
      </w:r>
      <w:r w:rsidR="00794368">
        <w:t>most</w:t>
      </w:r>
      <w:r w:rsidR="00BA775A">
        <w:t xml:space="preserve"> lea</w:t>
      </w:r>
      <w:r w:rsidR="00794368">
        <w:t>ves</w:t>
      </w:r>
      <w:r w:rsidR="00BA775A">
        <w:t xml:space="preserve"> will exit, </w:t>
      </w:r>
      <w:r w:rsidR="00794368">
        <w:t xml:space="preserve">meaning the tree will remain very small as most leaves will leave shortly after being added. </w:t>
      </w:r>
    </w:p>
    <w:p w14:paraId="03C6B480" w14:textId="209AA20F" w:rsidR="00C0274A" w:rsidRDefault="00C0274A" w:rsidP="00BE0EFA">
      <w:pPr>
        <w:pStyle w:val="ListParagraph"/>
        <w:numPr>
          <w:ilvl w:val="0"/>
          <w:numId w:val="18"/>
        </w:numPr>
      </w:pPr>
      <w:r>
        <w:t xml:space="preserve">Yes, this is fairly simple if you follow the tree. </w:t>
      </w:r>
    </w:p>
    <w:p w14:paraId="6747CC53" w14:textId="2F4ADBF8" w:rsidR="00C0274A" w:rsidRDefault="00C0274A" w:rsidP="00C0274A">
      <w:pPr>
        <w:pStyle w:val="ListParagraph"/>
        <w:numPr>
          <w:ilvl w:val="1"/>
          <w:numId w:val="18"/>
        </w:numPr>
      </w:pPr>
      <w:r>
        <w:t>A branch B</w:t>
      </w:r>
    </w:p>
    <w:p w14:paraId="7AB380FE" w14:textId="5328D1FB" w:rsidR="00C0274A" w:rsidRDefault="00C0274A" w:rsidP="00C0274A">
      <w:pPr>
        <w:pStyle w:val="ListParagraph"/>
        <w:numPr>
          <w:ilvl w:val="1"/>
          <w:numId w:val="18"/>
        </w:numPr>
      </w:pPr>
      <w:r>
        <w:t>A branch C</w:t>
      </w:r>
    </w:p>
    <w:p w14:paraId="600C7435" w14:textId="2249AFF7" w:rsidR="00C0274A" w:rsidRDefault="00C0274A" w:rsidP="00C0274A">
      <w:pPr>
        <w:pStyle w:val="ListParagraph"/>
        <w:numPr>
          <w:ilvl w:val="1"/>
          <w:numId w:val="18"/>
        </w:numPr>
      </w:pPr>
      <w:r>
        <w:t>B branch D</w:t>
      </w:r>
    </w:p>
    <w:p w14:paraId="7FF05C69" w14:textId="4F20A853" w:rsidR="00C0274A" w:rsidRDefault="00C0274A" w:rsidP="00C0274A">
      <w:pPr>
        <w:pStyle w:val="ListParagraph"/>
        <w:numPr>
          <w:ilvl w:val="1"/>
          <w:numId w:val="18"/>
        </w:numPr>
      </w:pPr>
      <w:r>
        <w:t>B branch E</w:t>
      </w:r>
    </w:p>
    <w:p w14:paraId="32E64DF2" w14:textId="09C10877" w:rsidR="00C0274A" w:rsidRDefault="00C0274A" w:rsidP="00C0274A">
      <w:pPr>
        <w:pStyle w:val="ListParagraph"/>
        <w:numPr>
          <w:ilvl w:val="1"/>
          <w:numId w:val="18"/>
        </w:numPr>
      </w:pPr>
      <w:r>
        <w:t>Exit C</w:t>
      </w:r>
    </w:p>
    <w:p w14:paraId="4D6E6DEF" w14:textId="387F0F65" w:rsidR="00C0274A" w:rsidRDefault="00C0274A" w:rsidP="00C0274A">
      <w:pPr>
        <w:pStyle w:val="ListParagraph"/>
        <w:numPr>
          <w:ilvl w:val="0"/>
          <w:numId w:val="18"/>
        </w:numPr>
      </w:pPr>
      <w:r>
        <w:t xml:space="preserve">When we C Exits, I was expecting to see the result of the -R command, where the children simply go to the next parent. However, without the -R command, we see all children are branched from the root, which I was not expecting.  </w:t>
      </w:r>
    </w:p>
    <w:p w14:paraId="7D7E5899" w14:textId="31F994A9" w:rsidR="00C0274A" w:rsidRDefault="00C0274A" w:rsidP="00C0274A"/>
    <w:p w14:paraId="4EC8F1D5" w14:textId="0DF25B70" w:rsidR="001C33C3" w:rsidRDefault="001C33C3" w:rsidP="00C0274A"/>
    <w:p w14:paraId="25AA901C" w14:textId="1B675366" w:rsidR="001C33C3" w:rsidRDefault="001C33C3" w:rsidP="00C0274A"/>
    <w:p w14:paraId="65F71FA2" w14:textId="77777777" w:rsidR="001C33C3" w:rsidRDefault="001C33C3" w:rsidP="00C0274A"/>
    <w:p w14:paraId="179FC510" w14:textId="65DB8200" w:rsidR="00C0274A" w:rsidRDefault="00C0274A" w:rsidP="00C0274A">
      <w:r>
        <w:lastRenderedPageBreak/>
        <w:t>(Code)</w:t>
      </w:r>
    </w:p>
    <w:p w14:paraId="31173568" w14:textId="4347A27C" w:rsidR="00C0274A" w:rsidRDefault="00BF5A68" w:rsidP="00C0274A">
      <w:pPr>
        <w:pStyle w:val="ListParagraph"/>
        <w:numPr>
          <w:ilvl w:val="0"/>
          <w:numId w:val="19"/>
        </w:numPr>
      </w:pPr>
      <w:r>
        <w:t>For program 1, w</w:t>
      </w:r>
      <w:r w:rsidR="001C33C3">
        <w:t>e see that both the initial and the fork have x = 100</w:t>
      </w:r>
      <w:r w:rsidR="00E95C3F">
        <w:t xml:space="preserve">. </w:t>
      </w:r>
      <w:r w:rsidR="001C33C3">
        <w:t>If we change the value of x, we see both the child and parent show the results of these changes.</w:t>
      </w:r>
      <w:r w:rsidR="00E95C3F">
        <w:t xml:space="preserve"> Since they are both identical before and after the branch, they will both resemble each other after any modification. </w:t>
      </w:r>
      <w:r w:rsidR="003311FD">
        <w:t xml:space="preserve">If we used one like in the book, that has if statements that can differentiate the parent and child, then we can see differences between the two. </w:t>
      </w:r>
      <w:r w:rsidR="00BD6DAE">
        <w:t xml:space="preserve">Only the parent will add 5 to x, or only the child will subtract 5. </w:t>
      </w:r>
    </w:p>
    <w:p w14:paraId="1E455858" w14:textId="488CD348" w:rsidR="001C33C3" w:rsidRDefault="00245B1A" w:rsidP="00C0274A">
      <w:pPr>
        <w:pStyle w:val="ListParagraph"/>
        <w:numPr>
          <w:ilvl w:val="0"/>
          <w:numId w:val="19"/>
        </w:numPr>
      </w:pPr>
      <w:r>
        <w:t>Both parent and child will be able to access the file for similar reasoning as #1. If they are both trying to write into the file at the same time, they may overwrite each other</w:t>
      </w:r>
      <w:r w:rsidR="00BD6DAE">
        <w:t>, or have both their responses in the file</w:t>
      </w:r>
      <w:r>
        <w:t xml:space="preserve">. </w:t>
      </w:r>
    </w:p>
    <w:p w14:paraId="49A13936" w14:textId="521E2869" w:rsidR="00245B1A" w:rsidRDefault="00EF1CE4" w:rsidP="00C0274A">
      <w:pPr>
        <w:pStyle w:val="ListParagraph"/>
        <w:numPr>
          <w:ilvl w:val="0"/>
          <w:numId w:val="19"/>
        </w:numPr>
      </w:pPr>
      <w:r>
        <w:t xml:space="preserve">I don’t believe there is another way. If there is, I cannot find another way. </w:t>
      </w:r>
    </w:p>
    <w:p w14:paraId="6A0126D3" w14:textId="75E4ACF7" w:rsidR="003F36E6" w:rsidRPr="00843423" w:rsidRDefault="003F36E6" w:rsidP="00C0274A">
      <w:pPr>
        <w:pStyle w:val="ListParagraph"/>
        <w:numPr>
          <w:ilvl w:val="0"/>
          <w:numId w:val="19"/>
        </w:numPr>
      </w:pPr>
      <w:r>
        <w:t xml:space="preserve">The main differences between all the different versions of the </w:t>
      </w:r>
      <w:proofErr w:type="gramStart"/>
      <w:r>
        <w:t>exec(</w:t>
      </w:r>
      <w:proofErr w:type="gramEnd"/>
      <w:r>
        <w:t xml:space="preserve">) functions appear to be in the arguments they take. I believe this is just in order to account for different situations. After some light searching, I found that calls with “v” take an array parameter specifying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</w:t>
      </w:r>
      <w:r w:rsidR="00AA13DC">
        <w:t>array</w:t>
      </w:r>
      <w:r>
        <w:t xml:space="preserve">. </w:t>
      </w:r>
      <w:r w:rsidR="00AA13DC">
        <w:t xml:space="preserve">An “l” </w:t>
      </w:r>
      <w:r w:rsidR="003E5897">
        <w:t xml:space="preserve">takes the arguments of the new program as a variable-length argument. There’s several more rules as well. So, I believe all of these versions of the exec() function are used to create a diverse function that can change parameters and have more diverse functionality. </w:t>
      </w:r>
      <w:bookmarkStart w:id="0" w:name="_GoBack"/>
      <w:bookmarkEnd w:id="0"/>
    </w:p>
    <w:sectPr w:rsidR="003F36E6" w:rsidRPr="0084342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20EF" w14:textId="77777777" w:rsidR="004217C2" w:rsidRDefault="004217C2">
      <w:pPr>
        <w:spacing w:line="240" w:lineRule="auto"/>
      </w:pPr>
      <w:r>
        <w:separator/>
      </w:r>
    </w:p>
  </w:endnote>
  <w:endnote w:type="continuationSeparator" w:id="0">
    <w:p w14:paraId="72A9BC8B" w14:textId="77777777" w:rsidR="004217C2" w:rsidRDefault="00421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B5F44" w14:textId="77777777" w:rsidR="004217C2" w:rsidRDefault="004217C2">
      <w:pPr>
        <w:spacing w:line="240" w:lineRule="auto"/>
      </w:pPr>
      <w:r>
        <w:separator/>
      </w:r>
    </w:p>
  </w:footnote>
  <w:footnote w:type="continuationSeparator" w:id="0">
    <w:p w14:paraId="66E45642" w14:textId="77777777" w:rsidR="004217C2" w:rsidRDefault="004217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67177" w14:textId="77777777" w:rsidR="00080C97" w:rsidRDefault="004217C2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783B" w14:textId="77777777" w:rsidR="00080C97" w:rsidRDefault="004217C2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23E35"/>
    <w:multiLevelType w:val="hybridMultilevel"/>
    <w:tmpl w:val="AC8E6E22"/>
    <w:lvl w:ilvl="0" w:tplc="6A9A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DE2E6C"/>
    <w:multiLevelType w:val="hybridMultilevel"/>
    <w:tmpl w:val="18F2583E"/>
    <w:lvl w:ilvl="0" w:tplc="FC6C5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Outline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7"/>
  </w:num>
  <w:num w:numId="14">
    <w:abstractNumId w:val="15"/>
  </w:num>
  <w:num w:numId="15">
    <w:abstractNumId w:val="12"/>
  </w:num>
  <w:num w:numId="16">
    <w:abstractNumId w:val="14"/>
  </w:num>
  <w:num w:numId="17">
    <w:abstractNumId w:val="18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7271A"/>
    <w:rsid w:val="00080C97"/>
    <w:rsid w:val="001C33C3"/>
    <w:rsid w:val="00245B1A"/>
    <w:rsid w:val="002E65CD"/>
    <w:rsid w:val="003311FD"/>
    <w:rsid w:val="0034643D"/>
    <w:rsid w:val="00375072"/>
    <w:rsid w:val="003E5897"/>
    <w:rsid w:val="003E748F"/>
    <w:rsid w:val="003F36E6"/>
    <w:rsid w:val="004217C2"/>
    <w:rsid w:val="004676AC"/>
    <w:rsid w:val="004B454A"/>
    <w:rsid w:val="004F4936"/>
    <w:rsid w:val="006A64A8"/>
    <w:rsid w:val="00703ACC"/>
    <w:rsid w:val="007164EC"/>
    <w:rsid w:val="00794368"/>
    <w:rsid w:val="007A1044"/>
    <w:rsid w:val="007D4B2F"/>
    <w:rsid w:val="007E0247"/>
    <w:rsid w:val="00843423"/>
    <w:rsid w:val="00894BCE"/>
    <w:rsid w:val="00954359"/>
    <w:rsid w:val="00965112"/>
    <w:rsid w:val="00973178"/>
    <w:rsid w:val="009D2ED3"/>
    <w:rsid w:val="00A67659"/>
    <w:rsid w:val="00AA13DC"/>
    <w:rsid w:val="00AB1E45"/>
    <w:rsid w:val="00AF33CF"/>
    <w:rsid w:val="00AF5A0E"/>
    <w:rsid w:val="00B82F8F"/>
    <w:rsid w:val="00BA775A"/>
    <w:rsid w:val="00BD3A4E"/>
    <w:rsid w:val="00BD6DAE"/>
    <w:rsid w:val="00BE0EFA"/>
    <w:rsid w:val="00BF4B1C"/>
    <w:rsid w:val="00BF5A68"/>
    <w:rsid w:val="00C0274A"/>
    <w:rsid w:val="00C04C52"/>
    <w:rsid w:val="00C26420"/>
    <w:rsid w:val="00C653B8"/>
    <w:rsid w:val="00CB0BFD"/>
    <w:rsid w:val="00CD3F71"/>
    <w:rsid w:val="00D1485A"/>
    <w:rsid w:val="00E95C3F"/>
    <w:rsid w:val="00EC1355"/>
    <w:rsid w:val="00EC2FE4"/>
    <w:rsid w:val="00ED715C"/>
    <w:rsid w:val="00EF1CE4"/>
    <w:rsid w:val="00F12BF8"/>
    <w:rsid w:val="00FB16C0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FBDA4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84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1F706F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1F706F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08265E"/>
    <w:rsid w:val="00117EFA"/>
    <w:rsid w:val="00174D0D"/>
    <w:rsid w:val="001F706F"/>
    <w:rsid w:val="00A0554F"/>
    <w:rsid w:val="00B2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EA0FC-E917-2346-8A77-AC542040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{E014548A-A877-EE4B-90C5-574ACDE47551}tf03984841.dotx</Template>
  <TotalTime>55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26</cp:revision>
  <dcterms:created xsi:type="dcterms:W3CDTF">2021-08-27T16:00:00Z</dcterms:created>
  <dcterms:modified xsi:type="dcterms:W3CDTF">2021-09-16T22:59:00Z</dcterms:modified>
</cp:coreProperties>
</file>